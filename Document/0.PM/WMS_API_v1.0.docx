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C27" w:rsidRPr="0047307E" w:rsidRDefault="00530C27" w:rsidP="0047307E">
      <w:pPr>
        <w:jc w:val="center"/>
        <w:rPr>
          <w:b/>
          <w:bCs/>
        </w:rPr>
      </w:pPr>
    </w:p>
    <w:p w:rsidR="00DB5A8E" w:rsidRDefault="00DB5A8E" w:rsidP="0049500B">
      <w:pPr>
        <w:jc w:val="center"/>
        <w:rPr>
          <w:b/>
          <w:sz w:val="36"/>
          <w:szCs w:val="40"/>
        </w:rPr>
      </w:pPr>
    </w:p>
    <w:p w:rsidR="0049500B" w:rsidRPr="0049500B" w:rsidRDefault="0049500B" w:rsidP="0049500B">
      <w:pPr>
        <w:rPr>
          <w:b/>
          <w:bCs/>
          <w:sz w:val="22"/>
        </w:rPr>
      </w:pPr>
    </w:p>
    <w:p w:rsidR="0049500B" w:rsidRPr="00C41E49" w:rsidRDefault="0049500B" w:rsidP="0049500B">
      <w:pPr>
        <w:rPr>
          <w:color w:val="000099"/>
          <w:sz w:val="56"/>
          <w:szCs w:val="56"/>
        </w:rPr>
      </w:pPr>
    </w:p>
    <w:p w:rsidR="0049500B" w:rsidRDefault="0049500B" w:rsidP="0049500B">
      <w:pPr>
        <w:rPr>
          <w:color w:val="000099"/>
          <w:sz w:val="56"/>
          <w:szCs w:val="56"/>
        </w:rPr>
      </w:pPr>
    </w:p>
    <w:p w:rsidR="005B09C7" w:rsidRDefault="005B09C7" w:rsidP="005B09C7">
      <w:pPr>
        <w:jc w:val="right"/>
        <w:rPr>
          <w:b/>
          <w:bCs/>
          <w:color w:val="C00000"/>
          <w:sz w:val="56"/>
          <w:szCs w:val="56"/>
        </w:rPr>
      </w:pPr>
    </w:p>
    <w:p w:rsidR="00F6122B" w:rsidRPr="00390912" w:rsidRDefault="00343D97" w:rsidP="00F6122B">
      <w:pPr>
        <w:jc w:val="right"/>
        <w:rPr>
          <w:b/>
          <w:bCs/>
          <w:color w:val="C00000"/>
          <w:sz w:val="56"/>
          <w:szCs w:val="56"/>
        </w:rPr>
      </w:pPr>
      <w:r>
        <w:rPr>
          <w:b/>
          <w:bCs/>
          <w:color w:val="C00000"/>
          <w:sz w:val="56"/>
          <w:szCs w:val="56"/>
        </w:rPr>
        <w:t>WMS v1.0</w:t>
      </w:r>
    </w:p>
    <w:p w:rsidR="00FA5437" w:rsidRPr="0030616E" w:rsidRDefault="00CA6100" w:rsidP="004850C8">
      <w:pPr>
        <w:jc w:val="right"/>
        <w:rPr>
          <w:bCs/>
          <w:i/>
          <w:noProof/>
          <w:sz w:val="28"/>
          <w:szCs w:val="28"/>
        </w:rPr>
      </w:pPr>
      <w:r>
        <w:rPr>
          <w:bCs/>
          <w:noProof/>
          <w:sz w:val="28"/>
          <w:szCs w:val="28"/>
        </w:rPr>
        <w:t>Dự án</w:t>
      </w:r>
      <w:r w:rsidR="00390912" w:rsidRPr="0030616E">
        <w:rPr>
          <w:bCs/>
          <w:noProof/>
          <w:sz w:val="28"/>
          <w:szCs w:val="28"/>
        </w:rPr>
        <w:t xml:space="preserve">: </w:t>
      </w:r>
      <w:r w:rsidR="00343D97">
        <w:rPr>
          <w:bCs/>
          <w:noProof/>
          <w:sz w:val="28"/>
          <w:szCs w:val="28"/>
        </w:rPr>
        <w:t>WMS</w:t>
      </w:r>
    </w:p>
    <w:p w:rsidR="005B09C7" w:rsidRPr="000B6195" w:rsidRDefault="005B09C7" w:rsidP="004850C8">
      <w:pPr>
        <w:jc w:val="right"/>
        <w:rPr>
          <w:bCs/>
          <w:noProof/>
          <w:color w:val="C00000"/>
          <w:sz w:val="28"/>
          <w:szCs w:val="28"/>
        </w:rPr>
      </w:pPr>
      <w:r>
        <w:rPr>
          <w:bCs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74295</wp:posOffset>
                </wp:positionV>
                <wp:extent cx="29527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F9E31" id="Straight Connector 7" o:spid="_x0000_s1026" style="position:absolute;flip:x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81.3pt,5.85pt" to="413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0B6195" w:rsidRPr="000B6195" w:rsidRDefault="00CA6100" w:rsidP="004850C8">
      <w:pPr>
        <w:jc w:val="right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 xml:space="preserve">TÀI LIỆU ĐẶC TẢ </w:t>
      </w:r>
      <w:r w:rsidR="00A7611C">
        <w:rPr>
          <w:b/>
          <w:bCs/>
          <w:color w:val="C00000"/>
          <w:sz w:val="36"/>
          <w:szCs w:val="36"/>
        </w:rPr>
        <w:t xml:space="preserve">API </w:t>
      </w:r>
    </w:p>
    <w:p w:rsidR="00214790" w:rsidRPr="0030616E" w:rsidRDefault="00CA6100" w:rsidP="004850C8">
      <w:pPr>
        <w:jc w:val="right"/>
        <w:rPr>
          <w:i/>
          <w:iCs/>
          <w:sz w:val="24"/>
          <w:szCs w:val="24"/>
        </w:rPr>
      </w:pPr>
      <w:r>
        <w:rPr>
          <w:bCs/>
          <w:sz w:val="24"/>
          <w:szCs w:val="24"/>
        </w:rPr>
        <w:t>Phiên bản</w:t>
      </w:r>
      <w:r w:rsidR="00390912" w:rsidRPr="0030616E">
        <w:rPr>
          <w:bCs/>
          <w:sz w:val="24"/>
          <w:szCs w:val="24"/>
        </w:rPr>
        <w:t>:</w:t>
      </w:r>
      <w:r w:rsidR="0049500B" w:rsidRPr="0030616E">
        <w:rPr>
          <w:bCs/>
          <w:sz w:val="24"/>
          <w:szCs w:val="24"/>
        </w:rPr>
        <w:t xml:space="preserve"> </w:t>
      </w:r>
      <w:r w:rsidR="00343D97">
        <w:rPr>
          <w:i/>
          <w:iCs/>
          <w:sz w:val="24"/>
          <w:szCs w:val="24"/>
        </w:rPr>
        <w:t>1.0</w:t>
      </w:r>
    </w:p>
    <w:p w:rsidR="005B09C7" w:rsidRDefault="00214790" w:rsidP="005B09C7">
      <w:pPr>
        <w:rPr>
          <w:rFonts w:eastAsia="Times New Roman"/>
          <w:lang w:val="en-NZ"/>
        </w:rPr>
      </w:pPr>
      <w:r>
        <w:br w:type="page"/>
      </w:r>
      <w:r w:rsidR="005B09C7">
        <w:lastRenderedPageBreak/>
        <w:t>&lt;</w:t>
      </w:r>
      <w:hyperlink r:id="rId8" w:history="1">
        <w:r w:rsidR="005B09C7" w:rsidRPr="005B09C7">
          <w:rPr>
            <w:rFonts w:eastAsia="Times New Roman"/>
            <w:lang w:val="en-NZ"/>
          </w:rPr>
          <w:t>This Page Intentionally Left Blank</w:t>
        </w:r>
      </w:hyperlink>
      <w:r w:rsidR="005B09C7">
        <w:rPr>
          <w:rFonts w:eastAsia="Times New Roman"/>
          <w:lang w:val="en-NZ"/>
        </w:rPr>
        <w:t>&gt;</w:t>
      </w:r>
    </w:p>
    <w:p w:rsidR="00314E17" w:rsidRPr="00F11B0F" w:rsidRDefault="00F87012" w:rsidP="005B09C7">
      <w:pPr>
        <w:rPr>
          <w:b/>
          <w:color w:val="0070C0"/>
        </w:rPr>
      </w:pPr>
      <w:r w:rsidRPr="00F11B0F">
        <w:rPr>
          <w:b/>
          <w:color w:val="0070C0"/>
        </w:rPr>
        <w:t>&lt;</w:t>
      </w:r>
      <w:r w:rsidR="00314E17" w:rsidRPr="00F11B0F">
        <w:rPr>
          <w:b/>
          <w:color w:val="0070C0"/>
        </w:rPr>
        <w:t>Guidelines for using this template:</w:t>
      </w:r>
    </w:p>
    <w:p w:rsidR="00F6122B" w:rsidRDefault="00F6122B" w:rsidP="00F6122B">
      <w:pPr>
        <w:pStyle w:val="Bullet1"/>
        <w:rPr>
          <w:color w:val="0070C0"/>
        </w:rPr>
      </w:pPr>
      <w:r>
        <w:rPr>
          <w:color w:val="0070C0"/>
        </w:rPr>
        <w:t>Name this document: [Product name][product version]_</w:t>
      </w:r>
      <w:r w:rsidR="00A7611C">
        <w:rPr>
          <w:color w:val="0070C0"/>
        </w:rPr>
        <w:t>API_Specifications</w:t>
      </w:r>
      <w:r>
        <w:rPr>
          <w:color w:val="0070C0"/>
        </w:rPr>
        <w:t>_v[x.y], e.g.: SMSBN_</w:t>
      </w:r>
      <w:r w:rsidR="00A7611C">
        <w:rPr>
          <w:color w:val="0070C0"/>
        </w:rPr>
        <w:t>API_Specifications</w:t>
      </w:r>
      <w:r>
        <w:rPr>
          <w:color w:val="0070C0"/>
        </w:rPr>
        <w:t>_v1.2</w:t>
      </w:r>
    </w:p>
    <w:p w:rsidR="000A6805" w:rsidRPr="00F11B0F" w:rsidRDefault="000A6805" w:rsidP="00E0551D">
      <w:pPr>
        <w:pStyle w:val="Bullet1"/>
        <w:rPr>
          <w:color w:val="0070C0"/>
        </w:rPr>
      </w:pPr>
      <w:r w:rsidRPr="00F11B0F">
        <w:rPr>
          <w:color w:val="0070C0"/>
        </w:rPr>
        <w:t xml:space="preserve">Letters in [ ]: </w:t>
      </w:r>
      <w:r w:rsidR="00CE5F1A">
        <w:rPr>
          <w:color w:val="0070C0"/>
        </w:rPr>
        <w:t>R</w:t>
      </w:r>
      <w:r w:rsidR="004850C8" w:rsidRPr="00F11B0F">
        <w:rPr>
          <w:color w:val="0070C0"/>
        </w:rPr>
        <w:t xml:space="preserve">eplaced </w:t>
      </w:r>
      <w:r w:rsidR="001B708D">
        <w:rPr>
          <w:color w:val="0070C0"/>
        </w:rPr>
        <w:t>with</w:t>
      </w:r>
      <w:r w:rsidR="004850C8" w:rsidRPr="00F11B0F">
        <w:rPr>
          <w:color w:val="0070C0"/>
        </w:rPr>
        <w:t xml:space="preserve"> corresponding content</w:t>
      </w:r>
    </w:p>
    <w:p w:rsidR="009B0BE4" w:rsidRDefault="00CE5F1A" w:rsidP="001A5F4E">
      <w:pPr>
        <w:pStyle w:val="Bullet1"/>
        <w:rPr>
          <w:color w:val="0070C0"/>
        </w:rPr>
      </w:pPr>
      <w:r>
        <w:rPr>
          <w:color w:val="0070C0"/>
        </w:rPr>
        <w:t>Letters in blue colo</w:t>
      </w:r>
      <w:r w:rsidR="000A6805" w:rsidRPr="00F11B0F">
        <w:rPr>
          <w:color w:val="0070C0"/>
        </w:rPr>
        <w:t>r: Instruction, should be removed before finishing the document</w:t>
      </w:r>
      <w:r w:rsidR="00F87012" w:rsidRPr="00F11B0F">
        <w:rPr>
          <w:color w:val="0070C0"/>
        </w:rPr>
        <w:t>&gt;</w:t>
      </w:r>
    </w:p>
    <w:p w:rsidR="009B0BE4" w:rsidRDefault="009B0BE4">
      <w:pPr>
        <w:spacing w:after="0" w:line="240" w:lineRule="auto"/>
        <w:jc w:val="left"/>
        <w:rPr>
          <w:color w:val="0070C0"/>
        </w:rPr>
      </w:pPr>
      <w:r>
        <w:rPr>
          <w:color w:val="0070C0"/>
        </w:rPr>
        <w:br w:type="page"/>
      </w:r>
    </w:p>
    <w:p w:rsidR="00CA6100" w:rsidRPr="00C4693B" w:rsidRDefault="00CA6100" w:rsidP="00CA6100">
      <w:pPr>
        <w:pStyle w:val="VSLCHeading1a"/>
        <w:rPr>
          <w:b/>
        </w:rPr>
      </w:pPr>
      <w:r>
        <w:rPr>
          <w:b/>
        </w:rPr>
        <w:lastRenderedPageBreak/>
        <w:t>Phê duyệt tài liệu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24"/>
        <w:gridCol w:w="2906"/>
        <w:gridCol w:w="2723"/>
        <w:gridCol w:w="2178"/>
      </w:tblGrid>
      <w:tr w:rsidR="00CA6100" w:rsidRPr="00C41E49" w:rsidTr="00D115DB">
        <w:trPr>
          <w:jc w:val="center"/>
        </w:trPr>
        <w:tc>
          <w:tcPr>
            <w:tcW w:w="989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Họ và tên</w:t>
            </w:r>
            <w:r w:rsidRPr="0006651C">
              <w:rPr>
                <w:i/>
              </w:rPr>
              <w:t xml:space="preserve"> </w:t>
            </w:r>
          </w:p>
        </w:tc>
        <w:tc>
          <w:tcPr>
            <w:tcW w:w="1493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Chức danh</w:t>
            </w:r>
          </w:p>
        </w:tc>
        <w:tc>
          <w:tcPr>
            <w:tcW w:w="1399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1119" w:type="pct"/>
            <w:shd w:val="clear" w:color="auto" w:fill="C00000"/>
          </w:tcPr>
          <w:p w:rsidR="00CA6100" w:rsidRPr="003B31E8" w:rsidRDefault="00CA6100" w:rsidP="00D115DB">
            <w:pPr>
              <w:pStyle w:val="TableHeader"/>
              <w:rPr>
                <w:b w:val="0"/>
                <w:i/>
              </w:rPr>
            </w:pPr>
            <w:r>
              <w:rPr>
                <w:i/>
              </w:rPr>
              <w:t>Chữ ký</w:t>
            </w:r>
          </w:p>
        </w:tc>
      </w:tr>
      <w:tr w:rsidR="00CA6100" w:rsidRPr="00C41E49" w:rsidTr="00D115DB">
        <w:trPr>
          <w:jc w:val="center"/>
        </w:trPr>
        <w:tc>
          <w:tcPr>
            <w:tcW w:w="989" w:type="pct"/>
          </w:tcPr>
          <w:p w:rsidR="00CA6100" w:rsidRPr="00C41E49" w:rsidRDefault="00CA6100" w:rsidP="00D115DB">
            <w:pPr>
              <w:pStyle w:val="TableText"/>
            </w:pPr>
          </w:p>
        </w:tc>
        <w:tc>
          <w:tcPr>
            <w:tcW w:w="1493" w:type="pct"/>
          </w:tcPr>
          <w:p w:rsidR="00CA6100" w:rsidRPr="00C41E49" w:rsidRDefault="00CA6100" w:rsidP="00D115DB">
            <w:pPr>
              <w:pStyle w:val="TableText"/>
            </w:pPr>
          </w:p>
        </w:tc>
        <w:tc>
          <w:tcPr>
            <w:tcW w:w="1399" w:type="pct"/>
          </w:tcPr>
          <w:p w:rsidR="00CA6100" w:rsidRPr="00C41E49" w:rsidRDefault="00CA6100" w:rsidP="00D115DB">
            <w:pPr>
              <w:pStyle w:val="TableText"/>
              <w:rPr>
                <w:rStyle w:val="Hyperlink"/>
              </w:rPr>
            </w:pPr>
          </w:p>
        </w:tc>
        <w:tc>
          <w:tcPr>
            <w:tcW w:w="1119" w:type="pct"/>
          </w:tcPr>
          <w:p w:rsidR="00CA6100" w:rsidRPr="00C41E49" w:rsidRDefault="00CA6100" w:rsidP="00D115DB">
            <w:pPr>
              <w:pStyle w:val="TableText"/>
            </w:pPr>
          </w:p>
        </w:tc>
      </w:tr>
    </w:tbl>
    <w:p w:rsidR="00CA6100" w:rsidRDefault="00CA6100" w:rsidP="00CA6100"/>
    <w:p w:rsidR="00CA6100" w:rsidRPr="00C4693B" w:rsidRDefault="00CA6100" w:rsidP="00CA6100">
      <w:pPr>
        <w:pStyle w:val="VSLCHeading1a"/>
        <w:rPr>
          <w:b/>
        </w:rPr>
      </w:pPr>
      <w:r>
        <w:rPr>
          <w:b/>
        </w:rPr>
        <w:t>Danh sách phân phối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24"/>
        <w:gridCol w:w="2906"/>
        <w:gridCol w:w="2723"/>
        <w:gridCol w:w="2178"/>
      </w:tblGrid>
      <w:tr w:rsidR="00CA6100" w:rsidRPr="00C41E49" w:rsidTr="00D115DB">
        <w:trPr>
          <w:jc w:val="center"/>
        </w:trPr>
        <w:tc>
          <w:tcPr>
            <w:tcW w:w="989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493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Chức danh</w:t>
            </w:r>
            <w:r w:rsidRPr="0006651C">
              <w:rPr>
                <w:i/>
              </w:rPr>
              <w:t xml:space="preserve"> </w:t>
            </w:r>
          </w:p>
        </w:tc>
        <w:tc>
          <w:tcPr>
            <w:tcW w:w="1399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1119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Vai trò</w:t>
            </w:r>
          </w:p>
        </w:tc>
      </w:tr>
      <w:tr w:rsidR="00CA6100" w:rsidRPr="00C41E49" w:rsidTr="00D115DB">
        <w:trPr>
          <w:jc w:val="center"/>
        </w:trPr>
        <w:tc>
          <w:tcPr>
            <w:tcW w:w="989" w:type="pct"/>
          </w:tcPr>
          <w:p w:rsidR="00CA6100" w:rsidRPr="00B6614F" w:rsidRDefault="00CA6100" w:rsidP="00D115DB">
            <w:pPr>
              <w:pStyle w:val="TableHeader"/>
              <w:rPr>
                <w:b w:val="0"/>
                <w:color w:val="auto"/>
              </w:rPr>
            </w:pPr>
          </w:p>
        </w:tc>
        <w:tc>
          <w:tcPr>
            <w:tcW w:w="1493" w:type="pct"/>
          </w:tcPr>
          <w:p w:rsidR="00CA6100" w:rsidRPr="00B6614F" w:rsidRDefault="00CA6100" w:rsidP="00D115DB">
            <w:pPr>
              <w:pStyle w:val="TableHeader"/>
              <w:rPr>
                <w:b w:val="0"/>
                <w:color w:val="auto"/>
              </w:rPr>
            </w:pPr>
          </w:p>
        </w:tc>
        <w:tc>
          <w:tcPr>
            <w:tcW w:w="1399" w:type="pct"/>
          </w:tcPr>
          <w:p w:rsidR="00CA6100" w:rsidRPr="00B6614F" w:rsidRDefault="00CA6100" w:rsidP="00D115DB">
            <w:pPr>
              <w:pStyle w:val="TableHeader"/>
              <w:rPr>
                <w:b w:val="0"/>
                <w:color w:val="auto"/>
              </w:rPr>
            </w:pPr>
          </w:p>
        </w:tc>
        <w:tc>
          <w:tcPr>
            <w:tcW w:w="1119" w:type="pct"/>
          </w:tcPr>
          <w:p w:rsidR="00CA6100" w:rsidRPr="00B6614F" w:rsidRDefault="00CA6100" w:rsidP="00D115DB">
            <w:pPr>
              <w:pStyle w:val="TableHeader"/>
              <w:rPr>
                <w:b w:val="0"/>
                <w:color w:val="auto"/>
              </w:rPr>
            </w:pPr>
          </w:p>
        </w:tc>
      </w:tr>
    </w:tbl>
    <w:p w:rsidR="00CA6100" w:rsidRPr="00C41E49" w:rsidRDefault="00CA6100" w:rsidP="00CA6100"/>
    <w:p w:rsidR="00CA6100" w:rsidRPr="00F73A1B" w:rsidRDefault="00CA6100" w:rsidP="00CA6100">
      <w:pPr>
        <w:pStyle w:val="VSLCHeading1a"/>
        <w:rPr>
          <w:b/>
        </w:rPr>
      </w:pPr>
      <w:r>
        <w:rPr>
          <w:b/>
        </w:rPr>
        <w:t>Lịch sử thay đổi</w:t>
      </w:r>
    </w:p>
    <w:tbl>
      <w:tblPr>
        <w:tblW w:w="495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87"/>
        <w:gridCol w:w="1260"/>
        <w:gridCol w:w="4960"/>
        <w:gridCol w:w="2127"/>
      </w:tblGrid>
      <w:tr w:rsidR="00CA6100" w:rsidRPr="00C41E49" w:rsidTr="00D115DB">
        <w:trPr>
          <w:trHeight w:val="552"/>
        </w:trPr>
        <w:tc>
          <w:tcPr>
            <w:tcW w:w="668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(*) Ngày</w:t>
            </w:r>
          </w:p>
        </w:tc>
        <w:tc>
          <w:tcPr>
            <w:tcW w:w="654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jc w:val="center"/>
              <w:rPr>
                <w:i/>
              </w:rPr>
            </w:pPr>
            <w:r>
              <w:rPr>
                <w:i/>
              </w:rPr>
              <w:t>Phiên bản</w:t>
            </w:r>
          </w:p>
        </w:tc>
        <w:tc>
          <w:tcPr>
            <w:tcW w:w="2574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Nội dung thay đổi</w:t>
            </w:r>
          </w:p>
        </w:tc>
        <w:tc>
          <w:tcPr>
            <w:tcW w:w="1104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Tác giả</w:t>
            </w:r>
          </w:p>
        </w:tc>
      </w:tr>
      <w:tr w:rsidR="00CA6100" w:rsidRPr="00C41E49" w:rsidTr="00D115DB">
        <w:tc>
          <w:tcPr>
            <w:tcW w:w="668" w:type="pct"/>
          </w:tcPr>
          <w:p w:rsidR="00CA6100" w:rsidRPr="00C41E49" w:rsidRDefault="00343D97" w:rsidP="00D115DB">
            <w:r>
              <w:t>07</w:t>
            </w:r>
            <w:r w:rsidR="00CA6100">
              <w:t>/</w:t>
            </w:r>
            <w:r>
              <w:t>07</w:t>
            </w:r>
            <w:r w:rsidR="00CA6100">
              <w:t>/</w:t>
            </w:r>
            <w:r>
              <w:t>2018</w:t>
            </w:r>
          </w:p>
        </w:tc>
        <w:tc>
          <w:tcPr>
            <w:tcW w:w="654" w:type="pct"/>
          </w:tcPr>
          <w:p w:rsidR="00CA6100" w:rsidRPr="00C41E49" w:rsidRDefault="00CA6100" w:rsidP="00D115DB">
            <w:pPr>
              <w:jc w:val="center"/>
            </w:pPr>
            <w:r>
              <w:t>0.1</w:t>
            </w:r>
          </w:p>
        </w:tc>
        <w:tc>
          <w:tcPr>
            <w:tcW w:w="2574" w:type="pct"/>
          </w:tcPr>
          <w:p w:rsidR="00CA6100" w:rsidRPr="00C41E49" w:rsidRDefault="00CA6100" w:rsidP="00D115DB">
            <w:r>
              <w:t>Initial version</w:t>
            </w:r>
          </w:p>
        </w:tc>
        <w:tc>
          <w:tcPr>
            <w:tcW w:w="1104" w:type="pct"/>
          </w:tcPr>
          <w:p w:rsidR="00CA6100" w:rsidRPr="00C41E49" w:rsidRDefault="00343D97" w:rsidP="00D115DB">
            <w:r>
              <w:t>Ong  Thế Duy</w:t>
            </w:r>
          </w:p>
        </w:tc>
      </w:tr>
    </w:tbl>
    <w:p w:rsidR="00CA6100" w:rsidRPr="009438D2" w:rsidRDefault="00CA6100" w:rsidP="00CA6100">
      <w:pPr>
        <w:rPr>
          <w:i/>
        </w:rPr>
      </w:pPr>
      <w:bookmarkStart w:id="0" w:name="_Toc386530120"/>
      <w:r w:rsidRPr="009438D2">
        <w:rPr>
          <w:i/>
        </w:rPr>
        <w:t xml:space="preserve">(*): </w:t>
      </w:r>
      <w:r>
        <w:rPr>
          <w:i/>
        </w:rPr>
        <w:t>Định dạng ngày</w:t>
      </w:r>
      <w:r w:rsidRPr="009438D2">
        <w:rPr>
          <w:i/>
        </w:rPr>
        <w:t>: dd/mm/yyy</w:t>
      </w:r>
      <w:r>
        <w:rPr>
          <w:i/>
        </w:rPr>
        <w:t>y</w:t>
      </w:r>
    </w:p>
    <w:bookmarkEnd w:id="0"/>
    <w:p w:rsidR="00CA6100" w:rsidRPr="00C4693B" w:rsidRDefault="00CA6100" w:rsidP="00CA6100">
      <w:pPr>
        <w:pStyle w:val="VSLCHeading1a"/>
        <w:rPr>
          <w:b/>
        </w:rPr>
      </w:pPr>
      <w:r>
        <w:rPr>
          <w:b/>
        </w:rPr>
        <w:t>Tài liệu tham khảo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042"/>
        <w:gridCol w:w="3961"/>
        <w:gridCol w:w="1728"/>
      </w:tblGrid>
      <w:tr w:rsidR="00CA6100" w:rsidRPr="00C41E49" w:rsidTr="00D115DB">
        <w:trPr>
          <w:jc w:val="center"/>
        </w:trPr>
        <w:tc>
          <w:tcPr>
            <w:tcW w:w="2077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Tên tài liệu</w:t>
            </w:r>
          </w:p>
        </w:tc>
        <w:tc>
          <w:tcPr>
            <w:tcW w:w="2035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Mã tài liệu</w:t>
            </w:r>
          </w:p>
        </w:tc>
        <w:tc>
          <w:tcPr>
            <w:tcW w:w="888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Phiên bản</w:t>
            </w:r>
          </w:p>
        </w:tc>
      </w:tr>
      <w:tr w:rsidR="00CA6100" w:rsidRPr="00C41E49" w:rsidTr="00D115DB">
        <w:trPr>
          <w:jc w:val="center"/>
        </w:trPr>
        <w:tc>
          <w:tcPr>
            <w:tcW w:w="2077" w:type="pct"/>
          </w:tcPr>
          <w:p w:rsidR="00CA6100" w:rsidRDefault="00CA6100" w:rsidP="00D115DB">
            <w:pPr>
              <w:pStyle w:val="TableText"/>
            </w:pPr>
          </w:p>
        </w:tc>
        <w:tc>
          <w:tcPr>
            <w:tcW w:w="2035" w:type="pct"/>
          </w:tcPr>
          <w:p w:rsidR="00CA6100" w:rsidRPr="00C41E49" w:rsidRDefault="00CA6100" w:rsidP="00D115DB">
            <w:pPr>
              <w:pStyle w:val="TableText"/>
            </w:pPr>
          </w:p>
        </w:tc>
        <w:tc>
          <w:tcPr>
            <w:tcW w:w="888" w:type="pct"/>
          </w:tcPr>
          <w:p w:rsidR="00CA6100" w:rsidRDefault="00CA6100" w:rsidP="00D115DB">
            <w:pPr>
              <w:pStyle w:val="TableText"/>
            </w:pPr>
          </w:p>
        </w:tc>
      </w:tr>
    </w:tbl>
    <w:p w:rsidR="00CA6100" w:rsidRDefault="00CA6100" w:rsidP="00CA6100">
      <w:pPr>
        <w:pStyle w:val="Bullet1"/>
      </w:pPr>
      <w:r>
        <w:br w:type="page"/>
      </w:r>
    </w:p>
    <w:sdt>
      <w:sdtPr>
        <w:rPr>
          <w:bCs w:val="0"/>
          <w:color w:val="auto"/>
          <w:sz w:val="20"/>
          <w:szCs w:val="20"/>
          <w:u w:val="single"/>
        </w:rPr>
        <w:id w:val="4881455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FB6A80" w:rsidRPr="001C3D0F" w:rsidRDefault="00CA6100" w:rsidP="00FB6A80">
          <w:pPr>
            <w:pStyle w:val="VSLCHeading1a"/>
            <w:rPr>
              <w:b/>
            </w:rPr>
          </w:pPr>
          <w:r>
            <w:rPr>
              <w:b/>
            </w:rPr>
            <w:t>MỤC LỤC</w:t>
          </w:r>
        </w:p>
        <w:p w:rsidR="005D52CB" w:rsidRDefault="00FB6A80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89870" w:history="1">
            <w:r w:rsidR="005D52CB" w:rsidRPr="002F23E7">
              <w:rPr>
                <w:rStyle w:val="Hyperlink"/>
                <w:noProof/>
              </w:rPr>
              <w:t>1</w:t>
            </w:r>
            <w:r w:rsidR="005D5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52CB" w:rsidRPr="002F23E7">
              <w:rPr>
                <w:rStyle w:val="Hyperlink"/>
                <w:noProof/>
              </w:rPr>
              <w:t>Giới thiệu</w:t>
            </w:r>
            <w:r w:rsidR="005D52CB">
              <w:rPr>
                <w:noProof/>
                <w:webHidden/>
              </w:rPr>
              <w:tab/>
            </w:r>
            <w:r w:rsidR="005D52CB">
              <w:rPr>
                <w:noProof/>
                <w:webHidden/>
              </w:rPr>
              <w:fldChar w:fldCharType="begin"/>
            </w:r>
            <w:r w:rsidR="005D52CB">
              <w:rPr>
                <w:noProof/>
                <w:webHidden/>
              </w:rPr>
              <w:instrText xml:space="preserve"> PAGEREF _Toc454289870 \h </w:instrText>
            </w:r>
            <w:r w:rsidR="005D52CB">
              <w:rPr>
                <w:noProof/>
                <w:webHidden/>
              </w:rPr>
            </w:r>
            <w:r w:rsidR="005D52CB">
              <w:rPr>
                <w:noProof/>
                <w:webHidden/>
              </w:rPr>
              <w:fldChar w:fldCharType="separate"/>
            </w:r>
            <w:r w:rsidR="0099329F">
              <w:rPr>
                <w:noProof/>
                <w:webHidden/>
              </w:rPr>
              <w:t>4</w:t>
            </w:r>
            <w:r w:rsidR="005D52CB">
              <w:rPr>
                <w:noProof/>
                <w:webHidden/>
              </w:rPr>
              <w:fldChar w:fldCharType="end"/>
            </w:r>
          </w:hyperlink>
        </w:p>
        <w:p w:rsidR="005D52CB" w:rsidRDefault="00561CA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4289871" w:history="1">
            <w:r w:rsidR="005D52CB" w:rsidRPr="002F23E7">
              <w:rPr>
                <w:rStyle w:val="Hyperlink"/>
                <w:noProof/>
              </w:rPr>
              <w:t>1.1</w:t>
            </w:r>
            <w:r w:rsidR="005D5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52CB" w:rsidRPr="002F23E7">
              <w:rPr>
                <w:rStyle w:val="Hyperlink"/>
                <w:noProof/>
              </w:rPr>
              <w:t>Phạm vi</w:t>
            </w:r>
            <w:r w:rsidR="005D52CB">
              <w:rPr>
                <w:noProof/>
                <w:webHidden/>
              </w:rPr>
              <w:tab/>
            </w:r>
            <w:r w:rsidR="005D52CB">
              <w:rPr>
                <w:noProof/>
                <w:webHidden/>
              </w:rPr>
              <w:fldChar w:fldCharType="begin"/>
            </w:r>
            <w:r w:rsidR="005D52CB">
              <w:rPr>
                <w:noProof/>
                <w:webHidden/>
              </w:rPr>
              <w:instrText xml:space="preserve"> PAGEREF _Toc454289871 \h </w:instrText>
            </w:r>
            <w:r w:rsidR="005D52CB">
              <w:rPr>
                <w:noProof/>
                <w:webHidden/>
              </w:rPr>
            </w:r>
            <w:r w:rsidR="005D52CB">
              <w:rPr>
                <w:noProof/>
                <w:webHidden/>
              </w:rPr>
              <w:fldChar w:fldCharType="separate"/>
            </w:r>
            <w:r w:rsidR="0099329F">
              <w:rPr>
                <w:noProof/>
                <w:webHidden/>
              </w:rPr>
              <w:t>4</w:t>
            </w:r>
            <w:r w:rsidR="005D52CB">
              <w:rPr>
                <w:noProof/>
                <w:webHidden/>
              </w:rPr>
              <w:fldChar w:fldCharType="end"/>
            </w:r>
          </w:hyperlink>
        </w:p>
        <w:p w:rsidR="005D52CB" w:rsidRDefault="00561CA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4289872" w:history="1">
            <w:r w:rsidR="005D52CB" w:rsidRPr="002F23E7">
              <w:rPr>
                <w:rStyle w:val="Hyperlink"/>
                <w:noProof/>
              </w:rPr>
              <w:t>1.2</w:t>
            </w:r>
            <w:r w:rsidR="005D5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52CB" w:rsidRPr="002F23E7">
              <w:rPr>
                <w:rStyle w:val="Hyperlink"/>
                <w:noProof/>
              </w:rPr>
              <w:t>Mục đích</w:t>
            </w:r>
            <w:r w:rsidR="005D52CB">
              <w:rPr>
                <w:noProof/>
                <w:webHidden/>
              </w:rPr>
              <w:tab/>
            </w:r>
            <w:r w:rsidR="005D52CB">
              <w:rPr>
                <w:noProof/>
                <w:webHidden/>
              </w:rPr>
              <w:fldChar w:fldCharType="begin"/>
            </w:r>
            <w:r w:rsidR="005D52CB">
              <w:rPr>
                <w:noProof/>
                <w:webHidden/>
              </w:rPr>
              <w:instrText xml:space="preserve"> PAGEREF _Toc454289872 \h </w:instrText>
            </w:r>
            <w:r w:rsidR="005D52CB">
              <w:rPr>
                <w:noProof/>
                <w:webHidden/>
              </w:rPr>
            </w:r>
            <w:r w:rsidR="005D52CB">
              <w:rPr>
                <w:noProof/>
                <w:webHidden/>
              </w:rPr>
              <w:fldChar w:fldCharType="separate"/>
            </w:r>
            <w:r w:rsidR="0099329F">
              <w:rPr>
                <w:noProof/>
                <w:webHidden/>
              </w:rPr>
              <w:t>4</w:t>
            </w:r>
            <w:r w:rsidR="005D52CB">
              <w:rPr>
                <w:noProof/>
                <w:webHidden/>
              </w:rPr>
              <w:fldChar w:fldCharType="end"/>
            </w:r>
          </w:hyperlink>
        </w:p>
        <w:p w:rsidR="005D52CB" w:rsidRDefault="00561CA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4289873" w:history="1">
            <w:r w:rsidR="005D52CB" w:rsidRPr="002F23E7">
              <w:rPr>
                <w:rStyle w:val="Hyperlink"/>
                <w:noProof/>
              </w:rPr>
              <w:t>1.3</w:t>
            </w:r>
            <w:r w:rsidR="005D5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52CB" w:rsidRPr="002F23E7">
              <w:rPr>
                <w:rStyle w:val="Hyperlink"/>
                <w:noProof/>
              </w:rPr>
              <w:t>Định nghĩa</w:t>
            </w:r>
            <w:r w:rsidR="005D52CB">
              <w:rPr>
                <w:noProof/>
                <w:webHidden/>
              </w:rPr>
              <w:tab/>
            </w:r>
            <w:r w:rsidR="005D52CB">
              <w:rPr>
                <w:noProof/>
                <w:webHidden/>
              </w:rPr>
              <w:fldChar w:fldCharType="begin"/>
            </w:r>
            <w:r w:rsidR="005D52CB">
              <w:rPr>
                <w:noProof/>
                <w:webHidden/>
              </w:rPr>
              <w:instrText xml:space="preserve"> PAGEREF _Toc454289873 \h </w:instrText>
            </w:r>
            <w:r w:rsidR="005D52CB">
              <w:rPr>
                <w:noProof/>
                <w:webHidden/>
              </w:rPr>
            </w:r>
            <w:r w:rsidR="005D52CB">
              <w:rPr>
                <w:noProof/>
                <w:webHidden/>
              </w:rPr>
              <w:fldChar w:fldCharType="separate"/>
            </w:r>
            <w:r w:rsidR="0099329F">
              <w:rPr>
                <w:noProof/>
                <w:webHidden/>
              </w:rPr>
              <w:t>4</w:t>
            </w:r>
            <w:r w:rsidR="005D52CB">
              <w:rPr>
                <w:noProof/>
                <w:webHidden/>
              </w:rPr>
              <w:fldChar w:fldCharType="end"/>
            </w:r>
          </w:hyperlink>
        </w:p>
        <w:p w:rsidR="005D52CB" w:rsidRDefault="00561CA2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4289874" w:history="1">
            <w:r w:rsidR="005D52CB" w:rsidRPr="002F23E7">
              <w:rPr>
                <w:rStyle w:val="Hyperlink"/>
                <w:noProof/>
              </w:rPr>
              <w:t>2</w:t>
            </w:r>
            <w:r w:rsidR="005D5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52CB" w:rsidRPr="002F23E7">
              <w:rPr>
                <w:rStyle w:val="Hyperlink"/>
                <w:noProof/>
              </w:rPr>
              <w:t>Mô tả chung</w:t>
            </w:r>
            <w:r w:rsidR="005D52CB">
              <w:rPr>
                <w:noProof/>
                <w:webHidden/>
              </w:rPr>
              <w:tab/>
            </w:r>
            <w:r w:rsidR="005D52CB">
              <w:rPr>
                <w:noProof/>
                <w:webHidden/>
              </w:rPr>
              <w:fldChar w:fldCharType="begin"/>
            </w:r>
            <w:r w:rsidR="005D52CB">
              <w:rPr>
                <w:noProof/>
                <w:webHidden/>
              </w:rPr>
              <w:instrText xml:space="preserve"> PAGEREF _Toc454289874 \h </w:instrText>
            </w:r>
            <w:r w:rsidR="005D52CB">
              <w:rPr>
                <w:noProof/>
                <w:webHidden/>
              </w:rPr>
            </w:r>
            <w:r w:rsidR="005D52CB">
              <w:rPr>
                <w:noProof/>
                <w:webHidden/>
              </w:rPr>
              <w:fldChar w:fldCharType="separate"/>
            </w:r>
            <w:r w:rsidR="0099329F">
              <w:rPr>
                <w:noProof/>
                <w:webHidden/>
              </w:rPr>
              <w:t>4</w:t>
            </w:r>
            <w:r w:rsidR="005D52CB">
              <w:rPr>
                <w:noProof/>
                <w:webHidden/>
              </w:rPr>
              <w:fldChar w:fldCharType="end"/>
            </w:r>
          </w:hyperlink>
        </w:p>
        <w:p w:rsidR="005D52CB" w:rsidRDefault="00561CA2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4289875" w:history="1">
            <w:r w:rsidR="005D52CB" w:rsidRPr="002F23E7">
              <w:rPr>
                <w:rStyle w:val="Hyperlink"/>
                <w:noProof/>
              </w:rPr>
              <w:t>3</w:t>
            </w:r>
            <w:r w:rsidR="005D5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52CB" w:rsidRPr="002F23E7">
              <w:rPr>
                <w:rStyle w:val="Hyperlink"/>
                <w:noProof/>
              </w:rPr>
              <w:t>Danh sách API</w:t>
            </w:r>
            <w:r w:rsidR="005D52CB">
              <w:rPr>
                <w:noProof/>
                <w:webHidden/>
              </w:rPr>
              <w:tab/>
            </w:r>
            <w:r w:rsidR="005D52CB">
              <w:rPr>
                <w:noProof/>
                <w:webHidden/>
              </w:rPr>
              <w:fldChar w:fldCharType="begin"/>
            </w:r>
            <w:r w:rsidR="005D52CB">
              <w:rPr>
                <w:noProof/>
                <w:webHidden/>
              </w:rPr>
              <w:instrText xml:space="preserve"> PAGEREF _Toc454289875 \h </w:instrText>
            </w:r>
            <w:r w:rsidR="005D52CB">
              <w:rPr>
                <w:noProof/>
                <w:webHidden/>
              </w:rPr>
            </w:r>
            <w:r w:rsidR="005D52CB">
              <w:rPr>
                <w:noProof/>
                <w:webHidden/>
              </w:rPr>
              <w:fldChar w:fldCharType="separate"/>
            </w:r>
            <w:r w:rsidR="0099329F">
              <w:rPr>
                <w:noProof/>
                <w:webHidden/>
              </w:rPr>
              <w:t>4</w:t>
            </w:r>
            <w:r w:rsidR="005D52CB">
              <w:rPr>
                <w:noProof/>
                <w:webHidden/>
              </w:rPr>
              <w:fldChar w:fldCharType="end"/>
            </w:r>
          </w:hyperlink>
        </w:p>
        <w:p w:rsidR="005D52CB" w:rsidRDefault="00561CA2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4289876" w:history="1">
            <w:r w:rsidR="005D52CB" w:rsidRPr="002F23E7">
              <w:rPr>
                <w:rStyle w:val="Hyperlink"/>
                <w:noProof/>
              </w:rPr>
              <w:t>4</w:t>
            </w:r>
            <w:r w:rsidR="005D5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52CB" w:rsidRPr="002F23E7">
              <w:rPr>
                <w:rStyle w:val="Hyperlink"/>
                <w:noProof/>
              </w:rPr>
              <w:t>Đặc tả API</w:t>
            </w:r>
            <w:r w:rsidR="005D52CB">
              <w:rPr>
                <w:noProof/>
                <w:webHidden/>
              </w:rPr>
              <w:tab/>
            </w:r>
            <w:r w:rsidR="005D52CB">
              <w:rPr>
                <w:noProof/>
                <w:webHidden/>
              </w:rPr>
              <w:fldChar w:fldCharType="begin"/>
            </w:r>
            <w:r w:rsidR="005D52CB">
              <w:rPr>
                <w:noProof/>
                <w:webHidden/>
              </w:rPr>
              <w:instrText xml:space="preserve"> PAGEREF _Toc454289876 \h </w:instrText>
            </w:r>
            <w:r w:rsidR="005D52CB">
              <w:rPr>
                <w:noProof/>
                <w:webHidden/>
              </w:rPr>
            </w:r>
            <w:r w:rsidR="005D52CB">
              <w:rPr>
                <w:noProof/>
                <w:webHidden/>
              </w:rPr>
              <w:fldChar w:fldCharType="separate"/>
            </w:r>
            <w:r w:rsidR="0099329F">
              <w:rPr>
                <w:noProof/>
                <w:webHidden/>
              </w:rPr>
              <w:t>4</w:t>
            </w:r>
            <w:r w:rsidR="005D52CB">
              <w:rPr>
                <w:noProof/>
                <w:webHidden/>
              </w:rPr>
              <w:fldChar w:fldCharType="end"/>
            </w:r>
          </w:hyperlink>
        </w:p>
        <w:p w:rsidR="005D52CB" w:rsidRDefault="00561CA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4289877" w:history="1">
            <w:r w:rsidR="005D52CB" w:rsidRPr="002F23E7">
              <w:rPr>
                <w:rStyle w:val="Hyperlink"/>
                <w:noProof/>
              </w:rPr>
              <w:t>4.1</w:t>
            </w:r>
            <w:r w:rsidR="005D5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52CB" w:rsidRPr="002F23E7">
              <w:rPr>
                <w:rStyle w:val="Hyperlink"/>
                <w:noProof/>
              </w:rPr>
              <w:t>API 1</w:t>
            </w:r>
            <w:r w:rsidR="005D52CB">
              <w:rPr>
                <w:noProof/>
                <w:webHidden/>
              </w:rPr>
              <w:tab/>
            </w:r>
            <w:r w:rsidR="005D52CB">
              <w:rPr>
                <w:noProof/>
                <w:webHidden/>
              </w:rPr>
              <w:fldChar w:fldCharType="begin"/>
            </w:r>
            <w:r w:rsidR="005D52CB">
              <w:rPr>
                <w:noProof/>
                <w:webHidden/>
              </w:rPr>
              <w:instrText xml:space="preserve"> PAGEREF _Toc454289877 \h </w:instrText>
            </w:r>
            <w:r w:rsidR="005D52CB">
              <w:rPr>
                <w:noProof/>
                <w:webHidden/>
              </w:rPr>
            </w:r>
            <w:r w:rsidR="005D52CB">
              <w:rPr>
                <w:noProof/>
                <w:webHidden/>
              </w:rPr>
              <w:fldChar w:fldCharType="separate"/>
            </w:r>
            <w:r w:rsidR="0099329F">
              <w:rPr>
                <w:noProof/>
                <w:webHidden/>
              </w:rPr>
              <w:t>4</w:t>
            </w:r>
            <w:r w:rsidR="005D52CB">
              <w:rPr>
                <w:noProof/>
                <w:webHidden/>
              </w:rPr>
              <w:fldChar w:fldCharType="end"/>
            </w:r>
          </w:hyperlink>
        </w:p>
        <w:p w:rsidR="005D52CB" w:rsidRDefault="00561CA2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4289878" w:history="1">
            <w:r w:rsidR="005D52CB" w:rsidRPr="002F23E7">
              <w:rPr>
                <w:rStyle w:val="Hyperlink"/>
                <w:noProof/>
              </w:rPr>
              <w:t>4.1.1</w:t>
            </w:r>
            <w:r w:rsidR="005D5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52CB" w:rsidRPr="002F23E7">
              <w:rPr>
                <w:rStyle w:val="Hyperlink"/>
                <w:noProof/>
              </w:rPr>
              <w:t>Mô tả</w:t>
            </w:r>
            <w:r w:rsidR="005D52CB">
              <w:rPr>
                <w:noProof/>
                <w:webHidden/>
              </w:rPr>
              <w:tab/>
            </w:r>
            <w:r w:rsidR="005D52CB">
              <w:rPr>
                <w:noProof/>
                <w:webHidden/>
              </w:rPr>
              <w:fldChar w:fldCharType="begin"/>
            </w:r>
            <w:r w:rsidR="005D52CB">
              <w:rPr>
                <w:noProof/>
                <w:webHidden/>
              </w:rPr>
              <w:instrText xml:space="preserve"> PAGEREF _Toc454289878 \h </w:instrText>
            </w:r>
            <w:r w:rsidR="005D52CB">
              <w:rPr>
                <w:noProof/>
                <w:webHidden/>
              </w:rPr>
            </w:r>
            <w:r w:rsidR="005D52CB">
              <w:rPr>
                <w:noProof/>
                <w:webHidden/>
              </w:rPr>
              <w:fldChar w:fldCharType="separate"/>
            </w:r>
            <w:r w:rsidR="0099329F">
              <w:rPr>
                <w:noProof/>
                <w:webHidden/>
              </w:rPr>
              <w:t>4</w:t>
            </w:r>
            <w:r w:rsidR="005D52CB">
              <w:rPr>
                <w:noProof/>
                <w:webHidden/>
              </w:rPr>
              <w:fldChar w:fldCharType="end"/>
            </w:r>
          </w:hyperlink>
        </w:p>
        <w:p w:rsidR="005D52CB" w:rsidRDefault="00561CA2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4289879" w:history="1">
            <w:r w:rsidR="005D52CB" w:rsidRPr="002F23E7">
              <w:rPr>
                <w:rStyle w:val="Hyperlink"/>
                <w:noProof/>
              </w:rPr>
              <w:t>4.1.2</w:t>
            </w:r>
            <w:r w:rsidR="005D5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52CB" w:rsidRPr="002F23E7">
              <w:rPr>
                <w:rStyle w:val="Hyperlink"/>
                <w:noProof/>
              </w:rPr>
              <w:t>Request</w:t>
            </w:r>
            <w:r w:rsidR="005D52CB">
              <w:rPr>
                <w:noProof/>
                <w:webHidden/>
              </w:rPr>
              <w:tab/>
            </w:r>
            <w:r w:rsidR="005D52CB">
              <w:rPr>
                <w:noProof/>
                <w:webHidden/>
              </w:rPr>
              <w:fldChar w:fldCharType="begin"/>
            </w:r>
            <w:r w:rsidR="005D52CB">
              <w:rPr>
                <w:noProof/>
                <w:webHidden/>
              </w:rPr>
              <w:instrText xml:space="preserve"> PAGEREF _Toc454289879 \h </w:instrText>
            </w:r>
            <w:r w:rsidR="005D52CB">
              <w:rPr>
                <w:noProof/>
                <w:webHidden/>
              </w:rPr>
            </w:r>
            <w:r w:rsidR="005D52CB">
              <w:rPr>
                <w:noProof/>
                <w:webHidden/>
              </w:rPr>
              <w:fldChar w:fldCharType="separate"/>
            </w:r>
            <w:r w:rsidR="0099329F">
              <w:rPr>
                <w:noProof/>
                <w:webHidden/>
              </w:rPr>
              <w:t>4</w:t>
            </w:r>
            <w:r w:rsidR="005D52CB">
              <w:rPr>
                <w:noProof/>
                <w:webHidden/>
              </w:rPr>
              <w:fldChar w:fldCharType="end"/>
            </w:r>
          </w:hyperlink>
        </w:p>
        <w:p w:rsidR="005D52CB" w:rsidRDefault="00561CA2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4289880" w:history="1">
            <w:r w:rsidR="005D52CB" w:rsidRPr="002F23E7">
              <w:rPr>
                <w:rStyle w:val="Hyperlink"/>
                <w:noProof/>
              </w:rPr>
              <w:t>4.1.3</w:t>
            </w:r>
            <w:r w:rsidR="005D5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52CB" w:rsidRPr="002F23E7">
              <w:rPr>
                <w:rStyle w:val="Hyperlink"/>
                <w:noProof/>
              </w:rPr>
              <w:t>Response</w:t>
            </w:r>
            <w:r w:rsidR="005D52CB">
              <w:rPr>
                <w:noProof/>
                <w:webHidden/>
              </w:rPr>
              <w:tab/>
            </w:r>
            <w:r w:rsidR="005D52CB">
              <w:rPr>
                <w:noProof/>
                <w:webHidden/>
              </w:rPr>
              <w:fldChar w:fldCharType="begin"/>
            </w:r>
            <w:r w:rsidR="005D52CB">
              <w:rPr>
                <w:noProof/>
                <w:webHidden/>
              </w:rPr>
              <w:instrText xml:space="preserve"> PAGEREF _Toc454289880 \h </w:instrText>
            </w:r>
            <w:r w:rsidR="005D52CB">
              <w:rPr>
                <w:noProof/>
                <w:webHidden/>
              </w:rPr>
            </w:r>
            <w:r w:rsidR="005D52CB">
              <w:rPr>
                <w:noProof/>
                <w:webHidden/>
              </w:rPr>
              <w:fldChar w:fldCharType="separate"/>
            </w:r>
            <w:r w:rsidR="0099329F">
              <w:rPr>
                <w:noProof/>
                <w:webHidden/>
              </w:rPr>
              <w:t>4</w:t>
            </w:r>
            <w:r w:rsidR="005D52CB">
              <w:rPr>
                <w:noProof/>
                <w:webHidden/>
              </w:rPr>
              <w:fldChar w:fldCharType="end"/>
            </w:r>
          </w:hyperlink>
        </w:p>
        <w:p w:rsidR="005D52CB" w:rsidRDefault="00561CA2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4289881" w:history="1">
            <w:r w:rsidR="005D52CB" w:rsidRPr="002F23E7">
              <w:rPr>
                <w:rStyle w:val="Hyperlink"/>
                <w:noProof/>
              </w:rPr>
              <w:t>4.1.4</w:t>
            </w:r>
            <w:r w:rsidR="005D5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52CB" w:rsidRPr="002F23E7">
              <w:rPr>
                <w:rStyle w:val="Hyperlink"/>
                <w:noProof/>
              </w:rPr>
              <w:t>Bản tin mẫu</w:t>
            </w:r>
            <w:r w:rsidR="005D52CB">
              <w:rPr>
                <w:noProof/>
                <w:webHidden/>
              </w:rPr>
              <w:tab/>
            </w:r>
            <w:r w:rsidR="005D52CB">
              <w:rPr>
                <w:noProof/>
                <w:webHidden/>
              </w:rPr>
              <w:fldChar w:fldCharType="begin"/>
            </w:r>
            <w:r w:rsidR="005D52CB">
              <w:rPr>
                <w:noProof/>
                <w:webHidden/>
              </w:rPr>
              <w:instrText xml:space="preserve"> PAGEREF _Toc454289881 \h </w:instrText>
            </w:r>
            <w:r w:rsidR="005D52CB">
              <w:rPr>
                <w:noProof/>
                <w:webHidden/>
              </w:rPr>
            </w:r>
            <w:r w:rsidR="005D52CB">
              <w:rPr>
                <w:noProof/>
                <w:webHidden/>
              </w:rPr>
              <w:fldChar w:fldCharType="separate"/>
            </w:r>
            <w:r w:rsidR="0099329F">
              <w:rPr>
                <w:noProof/>
                <w:webHidden/>
              </w:rPr>
              <w:t>4</w:t>
            </w:r>
            <w:r w:rsidR="005D52CB">
              <w:rPr>
                <w:noProof/>
                <w:webHidden/>
              </w:rPr>
              <w:fldChar w:fldCharType="end"/>
            </w:r>
          </w:hyperlink>
        </w:p>
        <w:p w:rsidR="005D52CB" w:rsidRDefault="00561CA2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4289882" w:history="1">
            <w:r w:rsidR="005D52CB" w:rsidRPr="002F23E7">
              <w:rPr>
                <w:rStyle w:val="Hyperlink"/>
                <w:noProof/>
              </w:rPr>
              <w:t>5</w:t>
            </w:r>
            <w:r w:rsidR="005D5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52CB" w:rsidRPr="002F23E7">
              <w:rPr>
                <w:rStyle w:val="Hyperlink"/>
                <w:noProof/>
              </w:rPr>
              <w:t>Phụ lục</w:t>
            </w:r>
            <w:r w:rsidR="005D52CB">
              <w:rPr>
                <w:noProof/>
                <w:webHidden/>
              </w:rPr>
              <w:tab/>
            </w:r>
            <w:r w:rsidR="005D52CB">
              <w:rPr>
                <w:noProof/>
                <w:webHidden/>
              </w:rPr>
              <w:fldChar w:fldCharType="begin"/>
            </w:r>
            <w:r w:rsidR="005D52CB">
              <w:rPr>
                <w:noProof/>
                <w:webHidden/>
              </w:rPr>
              <w:instrText xml:space="preserve"> PAGEREF _Toc454289882 \h </w:instrText>
            </w:r>
            <w:r w:rsidR="005D52CB">
              <w:rPr>
                <w:noProof/>
                <w:webHidden/>
              </w:rPr>
            </w:r>
            <w:r w:rsidR="005D52CB">
              <w:rPr>
                <w:noProof/>
                <w:webHidden/>
              </w:rPr>
              <w:fldChar w:fldCharType="separate"/>
            </w:r>
            <w:r w:rsidR="0099329F">
              <w:rPr>
                <w:noProof/>
                <w:webHidden/>
              </w:rPr>
              <w:t>4</w:t>
            </w:r>
            <w:r w:rsidR="005D52CB">
              <w:rPr>
                <w:noProof/>
                <w:webHidden/>
              </w:rPr>
              <w:fldChar w:fldCharType="end"/>
            </w:r>
          </w:hyperlink>
        </w:p>
        <w:p w:rsidR="005D52CB" w:rsidRDefault="00561CA2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4289883" w:history="1">
            <w:r w:rsidR="005D52CB" w:rsidRPr="002F23E7">
              <w:rPr>
                <w:rStyle w:val="Hyperlink"/>
                <w:noProof/>
              </w:rPr>
              <w:t>6</w:t>
            </w:r>
            <w:r w:rsidR="005D5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52CB" w:rsidRPr="002F23E7">
              <w:rPr>
                <w:rStyle w:val="Hyperlink"/>
                <w:noProof/>
              </w:rPr>
              <w:t>Sample Headings and Bullets</w:t>
            </w:r>
            <w:r w:rsidR="005D52CB">
              <w:rPr>
                <w:noProof/>
                <w:webHidden/>
              </w:rPr>
              <w:tab/>
            </w:r>
            <w:r w:rsidR="005D52CB">
              <w:rPr>
                <w:noProof/>
                <w:webHidden/>
              </w:rPr>
              <w:fldChar w:fldCharType="begin"/>
            </w:r>
            <w:r w:rsidR="005D52CB">
              <w:rPr>
                <w:noProof/>
                <w:webHidden/>
              </w:rPr>
              <w:instrText xml:space="preserve"> PAGEREF _Toc454289883 \h </w:instrText>
            </w:r>
            <w:r w:rsidR="005D52CB">
              <w:rPr>
                <w:noProof/>
                <w:webHidden/>
              </w:rPr>
            </w:r>
            <w:r w:rsidR="005D52CB">
              <w:rPr>
                <w:noProof/>
                <w:webHidden/>
              </w:rPr>
              <w:fldChar w:fldCharType="separate"/>
            </w:r>
            <w:r w:rsidR="0099329F">
              <w:rPr>
                <w:noProof/>
                <w:webHidden/>
              </w:rPr>
              <w:t>4</w:t>
            </w:r>
            <w:r w:rsidR="005D52CB">
              <w:rPr>
                <w:noProof/>
                <w:webHidden/>
              </w:rPr>
              <w:fldChar w:fldCharType="end"/>
            </w:r>
          </w:hyperlink>
        </w:p>
        <w:p w:rsidR="005D52CB" w:rsidRDefault="00561CA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4289884" w:history="1">
            <w:r w:rsidR="005D52CB" w:rsidRPr="002F23E7">
              <w:rPr>
                <w:rStyle w:val="Hyperlink"/>
                <w:noProof/>
              </w:rPr>
              <w:t>6.1</w:t>
            </w:r>
            <w:r w:rsidR="005D5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52CB" w:rsidRPr="002F23E7">
              <w:rPr>
                <w:rStyle w:val="Hyperlink"/>
                <w:noProof/>
              </w:rPr>
              <w:t>Heading 2 - Shortcut Key: ALT+2</w:t>
            </w:r>
            <w:r w:rsidR="005D52CB">
              <w:rPr>
                <w:noProof/>
                <w:webHidden/>
              </w:rPr>
              <w:tab/>
            </w:r>
            <w:r w:rsidR="005D52CB">
              <w:rPr>
                <w:noProof/>
                <w:webHidden/>
              </w:rPr>
              <w:fldChar w:fldCharType="begin"/>
            </w:r>
            <w:r w:rsidR="005D52CB">
              <w:rPr>
                <w:noProof/>
                <w:webHidden/>
              </w:rPr>
              <w:instrText xml:space="preserve"> PAGEREF _Toc454289884 \h </w:instrText>
            </w:r>
            <w:r w:rsidR="005D52CB">
              <w:rPr>
                <w:noProof/>
                <w:webHidden/>
              </w:rPr>
            </w:r>
            <w:r w:rsidR="005D52CB">
              <w:rPr>
                <w:noProof/>
                <w:webHidden/>
              </w:rPr>
              <w:fldChar w:fldCharType="separate"/>
            </w:r>
            <w:r w:rsidR="0099329F">
              <w:rPr>
                <w:noProof/>
                <w:webHidden/>
              </w:rPr>
              <w:t>4</w:t>
            </w:r>
            <w:r w:rsidR="005D52CB">
              <w:rPr>
                <w:noProof/>
                <w:webHidden/>
              </w:rPr>
              <w:fldChar w:fldCharType="end"/>
            </w:r>
          </w:hyperlink>
        </w:p>
        <w:p w:rsidR="005D52CB" w:rsidRDefault="00561CA2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4289885" w:history="1">
            <w:r w:rsidR="005D52CB" w:rsidRPr="002F23E7">
              <w:rPr>
                <w:rStyle w:val="Hyperlink"/>
                <w:noProof/>
              </w:rPr>
              <w:t>6.1.1</w:t>
            </w:r>
            <w:r w:rsidR="005D5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52CB" w:rsidRPr="002F23E7">
              <w:rPr>
                <w:rStyle w:val="Hyperlink"/>
                <w:noProof/>
              </w:rPr>
              <w:t>Heading 3 - Shortcut Key: ALT+3</w:t>
            </w:r>
            <w:r w:rsidR="005D52CB">
              <w:rPr>
                <w:noProof/>
                <w:webHidden/>
              </w:rPr>
              <w:tab/>
            </w:r>
            <w:r w:rsidR="005D52CB">
              <w:rPr>
                <w:noProof/>
                <w:webHidden/>
              </w:rPr>
              <w:fldChar w:fldCharType="begin"/>
            </w:r>
            <w:r w:rsidR="005D52CB">
              <w:rPr>
                <w:noProof/>
                <w:webHidden/>
              </w:rPr>
              <w:instrText xml:space="preserve"> PAGEREF _Toc454289885 \h </w:instrText>
            </w:r>
            <w:r w:rsidR="005D52CB">
              <w:rPr>
                <w:noProof/>
                <w:webHidden/>
              </w:rPr>
            </w:r>
            <w:r w:rsidR="005D52CB">
              <w:rPr>
                <w:noProof/>
                <w:webHidden/>
              </w:rPr>
              <w:fldChar w:fldCharType="separate"/>
            </w:r>
            <w:r w:rsidR="0099329F">
              <w:rPr>
                <w:noProof/>
                <w:webHidden/>
              </w:rPr>
              <w:t>4</w:t>
            </w:r>
            <w:r w:rsidR="005D52CB">
              <w:rPr>
                <w:noProof/>
                <w:webHidden/>
              </w:rPr>
              <w:fldChar w:fldCharType="end"/>
            </w:r>
          </w:hyperlink>
        </w:p>
        <w:p w:rsidR="005D52CB" w:rsidRDefault="00561CA2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4289886" w:history="1">
            <w:r w:rsidR="005D52CB" w:rsidRPr="002F23E7">
              <w:rPr>
                <w:rStyle w:val="Hyperlink"/>
                <w:noProof/>
              </w:rPr>
              <w:t>7</w:t>
            </w:r>
            <w:r w:rsidR="005D5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52CB" w:rsidRPr="002F23E7">
              <w:rPr>
                <w:rStyle w:val="Hyperlink"/>
                <w:noProof/>
              </w:rPr>
              <w:t>Sample Landscape Section</w:t>
            </w:r>
            <w:r w:rsidR="005D52CB">
              <w:rPr>
                <w:noProof/>
                <w:webHidden/>
              </w:rPr>
              <w:tab/>
            </w:r>
            <w:r w:rsidR="005D52CB">
              <w:rPr>
                <w:noProof/>
                <w:webHidden/>
              </w:rPr>
              <w:fldChar w:fldCharType="begin"/>
            </w:r>
            <w:r w:rsidR="005D52CB">
              <w:rPr>
                <w:noProof/>
                <w:webHidden/>
              </w:rPr>
              <w:instrText xml:space="preserve"> PAGEREF _Toc454289886 \h </w:instrText>
            </w:r>
            <w:r w:rsidR="005D52CB">
              <w:rPr>
                <w:noProof/>
                <w:webHidden/>
              </w:rPr>
            </w:r>
            <w:r w:rsidR="005D52CB">
              <w:rPr>
                <w:noProof/>
                <w:webHidden/>
              </w:rPr>
              <w:fldChar w:fldCharType="separate"/>
            </w:r>
            <w:r w:rsidR="0099329F">
              <w:rPr>
                <w:noProof/>
                <w:webHidden/>
              </w:rPr>
              <w:t>4</w:t>
            </w:r>
            <w:r w:rsidR="005D52CB">
              <w:rPr>
                <w:noProof/>
                <w:webHidden/>
              </w:rPr>
              <w:fldChar w:fldCharType="end"/>
            </w:r>
          </w:hyperlink>
        </w:p>
        <w:p w:rsidR="005D52CB" w:rsidRDefault="00561CA2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4289887" w:history="1">
            <w:r w:rsidR="005D52CB" w:rsidRPr="002F23E7">
              <w:rPr>
                <w:rStyle w:val="Hyperlink"/>
                <w:noProof/>
              </w:rPr>
              <w:t>8</w:t>
            </w:r>
            <w:r w:rsidR="005D5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52CB" w:rsidRPr="002F23E7">
              <w:rPr>
                <w:rStyle w:val="Hyperlink"/>
                <w:noProof/>
              </w:rPr>
              <w:t>Sample of table and figure</w:t>
            </w:r>
            <w:r w:rsidR="005D52CB">
              <w:rPr>
                <w:noProof/>
                <w:webHidden/>
              </w:rPr>
              <w:tab/>
            </w:r>
            <w:r w:rsidR="005D52CB">
              <w:rPr>
                <w:noProof/>
                <w:webHidden/>
              </w:rPr>
              <w:fldChar w:fldCharType="begin"/>
            </w:r>
            <w:r w:rsidR="005D52CB">
              <w:rPr>
                <w:noProof/>
                <w:webHidden/>
              </w:rPr>
              <w:instrText xml:space="preserve"> PAGEREF _Toc454289887 \h </w:instrText>
            </w:r>
            <w:r w:rsidR="005D52CB">
              <w:rPr>
                <w:noProof/>
                <w:webHidden/>
              </w:rPr>
            </w:r>
            <w:r w:rsidR="005D52CB">
              <w:rPr>
                <w:noProof/>
                <w:webHidden/>
              </w:rPr>
              <w:fldChar w:fldCharType="separate"/>
            </w:r>
            <w:r w:rsidR="0099329F">
              <w:rPr>
                <w:noProof/>
                <w:webHidden/>
              </w:rPr>
              <w:t>4</w:t>
            </w:r>
            <w:r w:rsidR="005D52CB">
              <w:rPr>
                <w:noProof/>
                <w:webHidden/>
              </w:rPr>
              <w:fldChar w:fldCharType="end"/>
            </w:r>
          </w:hyperlink>
        </w:p>
        <w:p w:rsidR="005D52CB" w:rsidRDefault="00561CA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4289888" w:history="1">
            <w:r w:rsidR="005D52CB" w:rsidRPr="002F23E7">
              <w:rPr>
                <w:rStyle w:val="Hyperlink"/>
                <w:noProof/>
              </w:rPr>
              <w:t>8.1</w:t>
            </w:r>
            <w:r w:rsidR="005D5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52CB" w:rsidRPr="002F23E7">
              <w:rPr>
                <w:rStyle w:val="Hyperlink"/>
                <w:noProof/>
              </w:rPr>
              <w:t>Table</w:t>
            </w:r>
            <w:r w:rsidR="005D52CB">
              <w:rPr>
                <w:noProof/>
                <w:webHidden/>
              </w:rPr>
              <w:tab/>
            </w:r>
            <w:r w:rsidR="005D52CB">
              <w:rPr>
                <w:noProof/>
                <w:webHidden/>
              </w:rPr>
              <w:fldChar w:fldCharType="begin"/>
            </w:r>
            <w:r w:rsidR="005D52CB">
              <w:rPr>
                <w:noProof/>
                <w:webHidden/>
              </w:rPr>
              <w:instrText xml:space="preserve"> PAGEREF _Toc454289888 \h </w:instrText>
            </w:r>
            <w:r w:rsidR="005D52CB">
              <w:rPr>
                <w:noProof/>
                <w:webHidden/>
              </w:rPr>
            </w:r>
            <w:r w:rsidR="005D52CB">
              <w:rPr>
                <w:noProof/>
                <w:webHidden/>
              </w:rPr>
              <w:fldChar w:fldCharType="separate"/>
            </w:r>
            <w:r w:rsidR="0099329F">
              <w:rPr>
                <w:noProof/>
                <w:webHidden/>
              </w:rPr>
              <w:t>4</w:t>
            </w:r>
            <w:r w:rsidR="005D52CB">
              <w:rPr>
                <w:noProof/>
                <w:webHidden/>
              </w:rPr>
              <w:fldChar w:fldCharType="end"/>
            </w:r>
          </w:hyperlink>
        </w:p>
        <w:p w:rsidR="005D52CB" w:rsidRDefault="00561CA2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4289889" w:history="1">
            <w:r w:rsidR="005D52CB" w:rsidRPr="002F23E7">
              <w:rPr>
                <w:rStyle w:val="Hyperlink"/>
                <w:noProof/>
              </w:rPr>
              <w:t>8.2</w:t>
            </w:r>
            <w:r w:rsidR="005D52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52CB" w:rsidRPr="002F23E7">
              <w:rPr>
                <w:rStyle w:val="Hyperlink"/>
                <w:noProof/>
              </w:rPr>
              <w:t>Figure</w:t>
            </w:r>
            <w:r w:rsidR="005D52CB">
              <w:rPr>
                <w:noProof/>
                <w:webHidden/>
              </w:rPr>
              <w:tab/>
            </w:r>
            <w:r w:rsidR="005D52CB">
              <w:rPr>
                <w:noProof/>
                <w:webHidden/>
              </w:rPr>
              <w:fldChar w:fldCharType="begin"/>
            </w:r>
            <w:r w:rsidR="005D52CB">
              <w:rPr>
                <w:noProof/>
                <w:webHidden/>
              </w:rPr>
              <w:instrText xml:space="preserve"> PAGEREF _Toc454289889 \h </w:instrText>
            </w:r>
            <w:r w:rsidR="005D52CB">
              <w:rPr>
                <w:noProof/>
                <w:webHidden/>
              </w:rPr>
            </w:r>
            <w:r w:rsidR="005D52CB">
              <w:rPr>
                <w:noProof/>
                <w:webHidden/>
              </w:rPr>
              <w:fldChar w:fldCharType="separate"/>
            </w:r>
            <w:r w:rsidR="0099329F">
              <w:rPr>
                <w:noProof/>
                <w:webHidden/>
              </w:rPr>
              <w:t>4</w:t>
            </w:r>
            <w:r w:rsidR="005D52CB">
              <w:rPr>
                <w:noProof/>
                <w:webHidden/>
              </w:rPr>
              <w:fldChar w:fldCharType="end"/>
            </w:r>
          </w:hyperlink>
        </w:p>
        <w:p w:rsidR="00FB6A80" w:rsidRDefault="00FB6A80" w:rsidP="00FB6A80">
          <w:pPr>
            <w:pStyle w:val="TOC3"/>
            <w:tabs>
              <w:tab w:val="left" w:pos="110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A6100" w:rsidRPr="000B6195" w:rsidRDefault="00CA6100" w:rsidP="00CA6100">
      <w:pPr>
        <w:pStyle w:val="VSLCHeading1a"/>
        <w:rPr>
          <w:b/>
        </w:rPr>
      </w:pPr>
      <w:r>
        <w:rPr>
          <w:b/>
        </w:rPr>
        <w:t>Danh sách bảng biểu</w:t>
      </w:r>
    </w:p>
    <w:p w:rsidR="00CA6100" w:rsidRDefault="00CA6100" w:rsidP="00CA6100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"Table" </w:instrText>
      </w:r>
      <w:r>
        <w:rPr>
          <w:b/>
        </w:rPr>
        <w:fldChar w:fldCharType="separate"/>
      </w:r>
      <w:hyperlink w:anchor="_Toc452448568" w:history="1">
        <w:r w:rsidRPr="00010D48">
          <w:rPr>
            <w:rStyle w:val="Hyperlink"/>
            <w:i/>
            <w:noProof/>
          </w:rPr>
          <w:t>Table 1 – [Table name]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_Toc452448568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32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6100" w:rsidRDefault="00CA6100" w:rsidP="00CA6100">
      <w:pPr>
        <w:rPr>
          <w:b/>
        </w:rPr>
      </w:pPr>
      <w:r>
        <w:rPr>
          <w:b/>
        </w:rPr>
        <w:fldChar w:fldCharType="end"/>
      </w:r>
    </w:p>
    <w:p w:rsidR="00CA6100" w:rsidRDefault="00CA6100" w:rsidP="00CA6100">
      <w:pPr>
        <w:pStyle w:val="VSLCHeading1a"/>
        <w:rPr>
          <w:b/>
        </w:rPr>
      </w:pPr>
      <w:r>
        <w:rPr>
          <w:b/>
        </w:rPr>
        <w:t>Danh sách hình vẽ</w:t>
      </w:r>
    </w:p>
    <w:p w:rsidR="00CA6100" w:rsidRDefault="00CA6100" w:rsidP="00CA6100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52448570" w:history="1">
        <w:r w:rsidRPr="00D546E5">
          <w:rPr>
            <w:rStyle w:val="Hyperlink"/>
            <w:i/>
            <w:noProof/>
          </w:rPr>
          <w:t>Figure 1 – [Figure name]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_Toc452448570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32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6A80" w:rsidRDefault="00CA6100" w:rsidP="00CA6100">
      <w:r>
        <w:fldChar w:fldCharType="end"/>
      </w:r>
    </w:p>
    <w:p w:rsidR="00F11B0F" w:rsidRPr="00F11B0F" w:rsidRDefault="00F11B0F" w:rsidP="00FB6A80">
      <w:pPr>
        <w:rPr>
          <w:color w:val="0070C0"/>
        </w:rPr>
      </w:pPr>
      <w:r w:rsidRPr="00F11B0F">
        <w:rPr>
          <w:color w:val="0070C0"/>
        </w:rPr>
        <w:t>&lt;Update Contents, Tables and Figures references before finishing the document&gt;</w:t>
      </w:r>
    </w:p>
    <w:p w:rsidR="00FB6A80" w:rsidRDefault="00FB6A80">
      <w:pPr>
        <w:spacing w:after="0" w:line="240" w:lineRule="auto"/>
      </w:pPr>
      <w:r>
        <w:br w:type="page"/>
      </w:r>
    </w:p>
    <w:p w:rsidR="00CA6100" w:rsidRDefault="00CA6100" w:rsidP="00CA6100">
      <w:pPr>
        <w:pStyle w:val="Heading1"/>
      </w:pPr>
      <w:bookmarkStart w:id="1" w:name="_Toc454271056"/>
      <w:bookmarkStart w:id="2" w:name="_Toc454272026"/>
      <w:bookmarkStart w:id="3" w:name="_Toc454274877"/>
      <w:bookmarkStart w:id="4" w:name="_Toc454289870"/>
      <w:bookmarkStart w:id="5" w:name="_Toc435003453"/>
      <w:bookmarkStart w:id="6" w:name="_Toc435006522"/>
      <w:bookmarkStart w:id="7" w:name="_Toc386530121"/>
      <w:bookmarkStart w:id="8" w:name="_Toc435006445"/>
      <w:r>
        <w:lastRenderedPageBreak/>
        <w:t>Giới thiệu</w:t>
      </w:r>
      <w:bookmarkEnd w:id="1"/>
      <w:bookmarkEnd w:id="2"/>
      <w:bookmarkEnd w:id="3"/>
      <w:bookmarkEnd w:id="4"/>
    </w:p>
    <w:p w:rsidR="00CA6100" w:rsidRDefault="00CA6100" w:rsidP="00CA6100">
      <w:pPr>
        <w:pStyle w:val="Heading2"/>
      </w:pPr>
      <w:bookmarkStart w:id="9" w:name="_Toc454271057"/>
      <w:bookmarkStart w:id="10" w:name="_Toc454272027"/>
      <w:bookmarkStart w:id="11" w:name="_Toc454274878"/>
      <w:bookmarkStart w:id="12" w:name="_Toc454289871"/>
      <w:r>
        <w:t>Phạm vi</w:t>
      </w:r>
      <w:bookmarkEnd w:id="9"/>
      <w:bookmarkEnd w:id="10"/>
      <w:bookmarkEnd w:id="11"/>
      <w:bookmarkEnd w:id="12"/>
    </w:p>
    <w:p w:rsidR="00CA6100" w:rsidRDefault="00CA6100" w:rsidP="00CA6100">
      <w:r>
        <w:t>Normal text - Shortcut Key: ALT+0</w:t>
      </w:r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&lt;Introduce the reader to the scope of this document:</w:t>
      </w:r>
    </w:p>
    <w:p w:rsidR="00CA6100" w:rsidRPr="00F11B0F" w:rsidRDefault="00CA6100" w:rsidP="00CA6100">
      <w:pPr>
        <w:pStyle w:val="Bullet1"/>
        <w:rPr>
          <w:color w:val="0070C0"/>
        </w:rPr>
      </w:pPr>
      <w:r>
        <w:rPr>
          <w:color w:val="0070C0"/>
        </w:rPr>
        <w:t>Which requirement documents this HLD is referenced to;</w:t>
      </w:r>
    </w:p>
    <w:p w:rsidR="00CA6100" w:rsidRPr="00F11B0F" w:rsidRDefault="00CA6100" w:rsidP="00CA6100">
      <w:pPr>
        <w:pStyle w:val="Bullet1"/>
        <w:rPr>
          <w:color w:val="0070C0"/>
        </w:rPr>
      </w:pPr>
      <w:r w:rsidRPr="00F11B0F">
        <w:rPr>
          <w:color w:val="0070C0"/>
        </w:rPr>
        <w:t>Which function / work are excluded</w:t>
      </w:r>
      <w:r>
        <w:rPr>
          <w:color w:val="0070C0"/>
        </w:rPr>
        <w:t>;</w:t>
      </w:r>
    </w:p>
    <w:p w:rsidR="00CA6100" w:rsidRPr="00247298" w:rsidRDefault="00CA6100" w:rsidP="00CA6100">
      <w:pPr>
        <w:pStyle w:val="Bullet1"/>
        <w:rPr>
          <w:color w:val="0070C0"/>
        </w:rPr>
      </w:pPr>
      <w:r w:rsidRPr="00247298">
        <w:rPr>
          <w:color w:val="0070C0"/>
        </w:rPr>
        <w:t>Which will be included in later versions of document / phases.&gt;</w:t>
      </w:r>
    </w:p>
    <w:p w:rsidR="00CA6100" w:rsidRDefault="00CA6100" w:rsidP="00CA6100">
      <w:pPr>
        <w:pStyle w:val="Heading2"/>
      </w:pPr>
      <w:bookmarkStart w:id="13" w:name="_Toc454271058"/>
      <w:bookmarkStart w:id="14" w:name="_Toc454272028"/>
      <w:bookmarkStart w:id="15" w:name="_Toc454274879"/>
      <w:bookmarkStart w:id="16" w:name="_Toc454289872"/>
      <w:r>
        <w:t>Mục đích</w:t>
      </w:r>
      <w:bookmarkEnd w:id="13"/>
      <w:bookmarkEnd w:id="14"/>
      <w:bookmarkEnd w:id="15"/>
      <w:bookmarkEnd w:id="16"/>
    </w:p>
    <w:p w:rsidR="00CA6100" w:rsidRDefault="00CA6100" w:rsidP="00CA6100">
      <w:r>
        <w:t>Normal text - Shortcut Key: ALT+0</w:t>
      </w:r>
    </w:p>
    <w:p w:rsidR="00CA6100" w:rsidRDefault="00CA6100" w:rsidP="00CA6100">
      <w:pPr>
        <w:rPr>
          <w:color w:val="0070C0"/>
        </w:rPr>
      </w:pPr>
      <w:r w:rsidRPr="008D1998">
        <w:rPr>
          <w:color w:val="0070C0"/>
        </w:rPr>
        <w:t xml:space="preserve">&lt;A software system’s architecture is the set of </w:t>
      </w:r>
      <w:r w:rsidRPr="008D1998">
        <w:rPr>
          <w:b/>
          <w:i/>
          <w:color w:val="0070C0"/>
        </w:rPr>
        <w:t>principal design decisions</w:t>
      </w:r>
      <w:r w:rsidRPr="008D1998">
        <w:rPr>
          <w:color w:val="0070C0"/>
        </w:rPr>
        <w:t xml:space="preserve"> that affect the design and development of the system. This document captures these decisions using component based model.</w:t>
      </w:r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The purpose of this document is to:</w:t>
      </w:r>
    </w:p>
    <w:p w:rsidR="00CA6100" w:rsidRPr="00F11B0F" w:rsidRDefault="00CA6100" w:rsidP="00CA6100">
      <w:pPr>
        <w:pStyle w:val="Bullet1"/>
        <w:rPr>
          <w:color w:val="0070C0"/>
        </w:rPr>
      </w:pPr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This document will be primarily used by:</w:t>
      </w:r>
    </w:p>
    <w:p w:rsidR="00CA6100" w:rsidRPr="00F11B0F" w:rsidRDefault="00CA6100" w:rsidP="00CA6100">
      <w:pPr>
        <w:pStyle w:val="Bullet1"/>
        <w:rPr>
          <w:color w:val="0070C0"/>
        </w:rPr>
      </w:pPr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The following groups may also need to refer to this document:</w:t>
      </w:r>
    </w:p>
    <w:p w:rsidR="00CA6100" w:rsidRPr="00F11B0F" w:rsidRDefault="00CA6100" w:rsidP="00CA6100">
      <w:pPr>
        <w:pStyle w:val="Bullet1"/>
        <w:rPr>
          <w:color w:val="0070C0"/>
        </w:rPr>
      </w:pPr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&gt;</w:t>
      </w:r>
    </w:p>
    <w:p w:rsidR="00CA6100" w:rsidRDefault="00CA6100" w:rsidP="00CA6100">
      <w:pPr>
        <w:pStyle w:val="Heading2"/>
      </w:pPr>
      <w:bookmarkStart w:id="17" w:name="_Toc454271059"/>
      <w:bookmarkStart w:id="18" w:name="_Toc454272029"/>
      <w:bookmarkStart w:id="19" w:name="_Toc454274880"/>
      <w:bookmarkStart w:id="20" w:name="_Toc454289873"/>
      <w:r>
        <w:t>Định nghĩa</w:t>
      </w:r>
      <w:bookmarkEnd w:id="17"/>
      <w:bookmarkEnd w:id="18"/>
      <w:bookmarkEnd w:id="19"/>
      <w:bookmarkEnd w:id="20"/>
    </w:p>
    <w:p w:rsidR="00CA6100" w:rsidRPr="00F11B0F" w:rsidRDefault="00CA6100" w:rsidP="00CA6100">
      <w:pPr>
        <w:rPr>
          <w:color w:val="0070C0"/>
        </w:rPr>
      </w:pPr>
      <w:r w:rsidRPr="00F11B0F">
        <w:rPr>
          <w:color w:val="0070C0"/>
        </w:rPr>
        <w:t>&lt;Include any additional definitions as required</w:t>
      </w:r>
      <w:r>
        <w:rPr>
          <w:color w:val="0070C0"/>
        </w:rPr>
        <w:t>.</w:t>
      </w:r>
      <w:r w:rsidRPr="00F11B0F">
        <w:rPr>
          <w:color w:val="0070C0"/>
        </w:rPr>
        <w:t>&gt;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141"/>
        <w:gridCol w:w="6590"/>
      </w:tblGrid>
      <w:tr w:rsidR="00CA6100" w:rsidRPr="00C41E49" w:rsidTr="00D115DB">
        <w:trPr>
          <w:jc w:val="center"/>
        </w:trPr>
        <w:tc>
          <w:tcPr>
            <w:tcW w:w="1614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Term</w:t>
            </w:r>
          </w:p>
        </w:tc>
        <w:tc>
          <w:tcPr>
            <w:tcW w:w="3386" w:type="pct"/>
            <w:shd w:val="clear" w:color="auto" w:fill="C00000"/>
          </w:tcPr>
          <w:p w:rsidR="00CA6100" w:rsidRPr="0006651C" w:rsidRDefault="00CA6100" w:rsidP="00D115DB">
            <w:pPr>
              <w:pStyle w:val="TableHeader"/>
              <w:rPr>
                <w:i/>
              </w:rPr>
            </w:pPr>
            <w:r>
              <w:rPr>
                <w:i/>
              </w:rPr>
              <w:t>Definition</w:t>
            </w:r>
          </w:p>
        </w:tc>
      </w:tr>
      <w:tr w:rsidR="00CA6100" w:rsidRPr="00C41E49" w:rsidTr="00D115DB">
        <w:trPr>
          <w:jc w:val="center"/>
        </w:trPr>
        <w:tc>
          <w:tcPr>
            <w:tcW w:w="1614" w:type="pct"/>
          </w:tcPr>
          <w:p w:rsidR="00CA6100" w:rsidRPr="00C41E49" w:rsidRDefault="00CA6100" w:rsidP="00D115DB">
            <w:pPr>
              <w:pStyle w:val="TableText"/>
            </w:pPr>
            <w:r>
              <w:t>HLD</w:t>
            </w:r>
          </w:p>
        </w:tc>
        <w:tc>
          <w:tcPr>
            <w:tcW w:w="3386" w:type="pct"/>
          </w:tcPr>
          <w:p w:rsidR="00CA6100" w:rsidRPr="00C41E49" w:rsidRDefault="00CA6100" w:rsidP="00D115DB">
            <w:pPr>
              <w:pStyle w:val="TableText"/>
            </w:pPr>
            <w:r>
              <w:t>High Level Design</w:t>
            </w:r>
          </w:p>
        </w:tc>
      </w:tr>
      <w:tr w:rsidR="00CA6100" w:rsidRPr="00C41E49" w:rsidTr="00D115DB">
        <w:trPr>
          <w:jc w:val="center"/>
        </w:trPr>
        <w:tc>
          <w:tcPr>
            <w:tcW w:w="1614" w:type="pct"/>
          </w:tcPr>
          <w:p w:rsidR="00CA6100" w:rsidRDefault="00CA6100" w:rsidP="00D115DB">
            <w:pPr>
              <w:pStyle w:val="TableText"/>
            </w:pPr>
          </w:p>
        </w:tc>
        <w:tc>
          <w:tcPr>
            <w:tcW w:w="3386" w:type="pct"/>
          </w:tcPr>
          <w:p w:rsidR="00CA6100" w:rsidRPr="004A1DA7" w:rsidRDefault="00CA6100" w:rsidP="00D115DB">
            <w:pPr>
              <w:pStyle w:val="TableText"/>
            </w:pPr>
          </w:p>
        </w:tc>
      </w:tr>
    </w:tbl>
    <w:p w:rsidR="00CA6100" w:rsidRDefault="00CA6100" w:rsidP="00CA6100"/>
    <w:p w:rsidR="00CA6100" w:rsidRDefault="00CA6100" w:rsidP="003A4F95">
      <w:pPr>
        <w:pStyle w:val="Heading1"/>
      </w:pPr>
      <w:bookmarkStart w:id="21" w:name="_Toc454289874"/>
      <w:bookmarkEnd w:id="5"/>
      <w:bookmarkEnd w:id="6"/>
      <w:bookmarkEnd w:id="7"/>
      <w:r>
        <w:t>Mô tả chung</w:t>
      </w:r>
      <w:bookmarkEnd w:id="21"/>
    </w:p>
    <w:p w:rsidR="00CA6100" w:rsidRDefault="00C33B93" w:rsidP="00CA6100">
      <w:r>
        <w:t>Mô tả chung về cách thức hoạt động của API</w:t>
      </w:r>
    </w:p>
    <w:p w:rsidR="00CA6100" w:rsidRPr="00EE2A0E" w:rsidRDefault="00CA6100" w:rsidP="00CA6100">
      <w:pPr>
        <w:rPr>
          <w:color w:val="0070C0"/>
        </w:rPr>
      </w:pPr>
      <w:r w:rsidRPr="00D4601B">
        <w:rPr>
          <w:color w:val="0070C0"/>
        </w:rPr>
        <w:t>&lt;</w:t>
      </w:r>
      <w:r>
        <w:rPr>
          <w:color w:val="0070C0"/>
        </w:rPr>
        <w:t>List any convention applied, e.g. using JSON, using http codes, API writing rules.</w:t>
      </w:r>
      <w:r w:rsidR="00C33B93">
        <w:rPr>
          <w:color w:val="0070C0"/>
        </w:rPr>
        <w:t xml:space="preserve"> Authentication</w:t>
      </w:r>
      <w:r>
        <w:rPr>
          <w:color w:val="0070C0"/>
        </w:rPr>
        <w:t>&gt;</w:t>
      </w:r>
    </w:p>
    <w:p w:rsidR="00D4601B" w:rsidRDefault="00CA6100" w:rsidP="003A4F95">
      <w:pPr>
        <w:pStyle w:val="Heading1"/>
      </w:pPr>
      <w:bookmarkStart w:id="22" w:name="_Toc454289876"/>
      <w:r>
        <w:lastRenderedPageBreak/>
        <w:t>Đặc tả API</w:t>
      </w:r>
      <w:bookmarkEnd w:id="22"/>
      <w:r w:rsidR="0099329F">
        <w:t xml:space="preserve"> (hoặc tách đặc tả nhóm API A, B, C,…)</w:t>
      </w:r>
    </w:p>
    <w:p w:rsidR="00CA6100" w:rsidRDefault="00CA6100" w:rsidP="003A4F95">
      <w:pPr>
        <w:pStyle w:val="Heading2"/>
      </w:pPr>
      <w:bookmarkStart w:id="23" w:name="_Toc454289877"/>
      <w:r>
        <w:t>AP</w:t>
      </w:r>
      <w:bookmarkEnd w:id="23"/>
      <w:r w:rsidR="00B171C4">
        <w:t>I xuất kho cho đối tác gửi hàng</w:t>
      </w:r>
    </w:p>
    <w:p w:rsidR="00630E78" w:rsidRDefault="00CA6100" w:rsidP="00CA6100">
      <w:pPr>
        <w:pStyle w:val="Heading3"/>
      </w:pPr>
      <w:bookmarkStart w:id="24" w:name="_Toc454289878"/>
      <w:r>
        <w:t>Mô tả</w:t>
      </w:r>
      <w:bookmarkEnd w:id="24"/>
    </w:p>
    <w:p w:rsidR="00B171C4" w:rsidRPr="00B171C4" w:rsidRDefault="00B171C4" w:rsidP="00B171C4">
      <w:pPr>
        <w:pStyle w:val="TOCHeading"/>
        <w:rPr>
          <w:color w:val="auto"/>
          <w:sz w:val="24"/>
          <w:szCs w:val="24"/>
        </w:rPr>
      </w:pPr>
      <w:r w:rsidRPr="00B171C4">
        <w:rPr>
          <w:color w:val="auto"/>
          <w:sz w:val="24"/>
          <w:szCs w:val="24"/>
        </w:rPr>
        <w:t>API xuất kho cho đối tác gửi hàng</w:t>
      </w:r>
    </w:p>
    <w:p w:rsidR="000220F6" w:rsidRPr="00B171C4" w:rsidRDefault="000220F6" w:rsidP="00D4601B">
      <w:pPr>
        <w:pStyle w:val="Heading3"/>
      </w:pPr>
      <w:bookmarkStart w:id="25" w:name="_Toc454289879"/>
      <w:r>
        <w:t>Request</w:t>
      </w:r>
      <w:bookmarkEnd w:id="25"/>
    </w:p>
    <w:tbl>
      <w:tblPr>
        <w:tblW w:w="939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1"/>
        <w:gridCol w:w="7650"/>
      </w:tblGrid>
      <w:tr w:rsidR="00CF4029" w:rsidRPr="00E177D2" w:rsidTr="00CF4029">
        <w:trPr>
          <w:cantSplit/>
        </w:trPr>
        <w:tc>
          <w:tcPr>
            <w:tcW w:w="1741" w:type="dxa"/>
            <w:shd w:val="clear" w:color="auto" w:fill="C00000"/>
          </w:tcPr>
          <w:p w:rsidR="00CF4029" w:rsidRPr="000220F6" w:rsidRDefault="00CF4029" w:rsidP="000220F6">
            <w:pPr>
              <w:pStyle w:val="TableHeader"/>
              <w:rPr>
                <w:i/>
              </w:rPr>
            </w:pPr>
            <w:r w:rsidRPr="000220F6">
              <w:rPr>
                <w:i/>
              </w:rPr>
              <w:t>Method</w:t>
            </w:r>
          </w:p>
        </w:tc>
        <w:tc>
          <w:tcPr>
            <w:tcW w:w="7650" w:type="dxa"/>
            <w:shd w:val="clear" w:color="auto" w:fill="C00000"/>
          </w:tcPr>
          <w:p w:rsidR="00CF4029" w:rsidRPr="000220F6" w:rsidRDefault="00CF4029" w:rsidP="000220F6">
            <w:pPr>
              <w:pStyle w:val="TableHeader"/>
              <w:rPr>
                <w:i/>
              </w:rPr>
            </w:pPr>
            <w:r w:rsidRPr="000220F6">
              <w:rPr>
                <w:i/>
              </w:rPr>
              <w:t>URL            </w:t>
            </w:r>
          </w:p>
        </w:tc>
      </w:tr>
      <w:tr w:rsidR="00CF4029" w:rsidRPr="00E177D2" w:rsidTr="00CF4029">
        <w:trPr>
          <w:cantSplit/>
          <w:trHeight w:val="354"/>
        </w:trPr>
        <w:tc>
          <w:tcPr>
            <w:tcW w:w="1741" w:type="dxa"/>
          </w:tcPr>
          <w:p w:rsidR="00CF4029" w:rsidRPr="000220F6" w:rsidRDefault="00CF4029" w:rsidP="002D7034">
            <w:r w:rsidRPr="000220F6">
              <w:t>POST</w:t>
            </w:r>
          </w:p>
        </w:tc>
        <w:tc>
          <w:tcPr>
            <w:tcW w:w="7650" w:type="dxa"/>
          </w:tcPr>
          <w:p w:rsidR="00CF4029" w:rsidRPr="000220F6" w:rsidRDefault="00B171C4" w:rsidP="002D7034">
            <w:r>
              <w:t>/</w:t>
            </w:r>
            <w:r w:rsidRPr="00B171C4">
              <w:t>WMS_Webservices/services/stockManagementServices/partnerExport</w:t>
            </w:r>
          </w:p>
        </w:tc>
      </w:tr>
    </w:tbl>
    <w:p w:rsidR="00B171C4" w:rsidRPr="00B171C4" w:rsidRDefault="00B171C4" w:rsidP="00B171C4">
      <w:pPr>
        <w:spacing w:line="240" w:lineRule="auto"/>
      </w:pPr>
      <w:r w:rsidRPr="00B171C4">
        <w:t xml:space="preserve">{ </w:t>
      </w:r>
    </w:p>
    <w:p w:rsidR="00B171C4" w:rsidRPr="00B171C4" w:rsidRDefault="00B171C4" w:rsidP="00B171C4">
      <w:pPr>
        <w:spacing w:line="240" w:lineRule="auto"/>
      </w:pPr>
      <w:r w:rsidRPr="00B171C4">
        <w:t xml:space="preserve">   "mjrStockTransDTO":{ 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"custId":"1001",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"stockId":"1233",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"createdUser":"duyot",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"description":"",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"partnerId":"1047"</w:t>
      </w:r>
    </w:p>
    <w:p w:rsidR="00B171C4" w:rsidRPr="00B171C4" w:rsidRDefault="00B171C4" w:rsidP="00B171C4">
      <w:pPr>
        <w:spacing w:line="240" w:lineRule="auto"/>
      </w:pPr>
      <w:r w:rsidRPr="00B171C4">
        <w:t xml:space="preserve">   },</w:t>
      </w:r>
    </w:p>
    <w:p w:rsidR="00B171C4" w:rsidRPr="00B171C4" w:rsidRDefault="00B171C4" w:rsidP="00B171C4">
      <w:pPr>
        <w:spacing w:line="240" w:lineRule="auto"/>
      </w:pPr>
      <w:r w:rsidRPr="00B171C4">
        <w:t xml:space="preserve">   "lstMjrStockTransDetail":[ 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{ 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   "goodsId":"1762",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   "goodsCode":"XRP",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   "goodsState":"1",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   "isSerial":"0",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   "amount":"1",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   "serial":"",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   "outputPrice":"0.2354"</w:t>
      </w:r>
    </w:p>
    <w:p w:rsidR="00B171C4" w:rsidRPr="00B171C4" w:rsidRDefault="00B171C4" w:rsidP="00B171C4">
      <w:pPr>
        <w:spacing w:line="240" w:lineRule="auto"/>
      </w:pPr>
      <w:r w:rsidRPr="00B171C4">
        <w:t xml:space="preserve">      }</w:t>
      </w:r>
    </w:p>
    <w:p w:rsidR="00B171C4" w:rsidRPr="00B171C4" w:rsidRDefault="00B171C4" w:rsidP="00B171C4">
      <w:pPr>
        <w:spacing w:line="240" w:lineRule="auto"/>
      </w:pPr>
      <w:r w:rsidRPr="00B171C4">
        <w:t xml:space="preserve">   ]</w:t>
      </w:r>
    </w:p>
    <w:p w:rsidR="00B171C4" w:rsidRPr="00B171C4" w:rsidRDefault="00B171C4" w:rsidP="00B171C4">
      <w:pPr>
        <w:spacing w:line="240" w:lineRule="auto"/>
      </w:pPr>
      <w:r w:rsidRPr="00B171C4">
        <w:t>}</w:t>
      </w:r>
    </w:p>
    <w:tbl>
      <w:tblPr>
        <w:tblW w:w="939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2430"/>
        <w:gridCol w:w="1350"/>
        <w:gridCol w:w="1350"/>
        <w:gridCol w:w="2880"/>
      </w:tblGrid>
      <w:tr w:rsidR="00CF4029" w:rsidRPr="00E177D2" w:rsidTr="00CF4029">
        <w:trPr>
          <w:cantSplit/>
        </w:trPr>
        <w:tc>
          <w:tcPr>
            <w:tcW w:w="1381" w:type="dxa"/>
            <w:shd w:val="clear" w:color="auto" w:fill="C00000"/>
          </w:tcPr>
          <w:p w:rsidR="00CF4029" w:rsidRPr="00E177D2" w:rsidRDefault="00CF4029" w:rsidP="000220F6">
            <w:pPr>
              <w:pStyle w:val="TableHeader"/>
              <w:rPr>
                <w:i/>
              </w:rPr>
            </w:pPr>
            <w:r>
              <w:rPr>
                <w:i/>
              </w:rPr>
              <w:lastRenderedPageBreak/>
              <w:t>Tham số</w:t>
            </w:r>
          </w:p>
        </w:tc>
        <w:tc>
          <w:tcPr>
            <w:tcW w:w="2430" w:type="dxa"/>
            <w:shd w:val="clear" w:color="auto" w:fill="C00000"/>
          </w:tcPr>
          <w:p w:rsidR="00CF4029" w:rsidRPr="00E177D2" w:rsidRDefault="00CF4029" w:rsidP="000220F6">
            <w:pPr>
              <w:pStyle w:val="TableHeader"/>
              <w:rPr>
                <w:i/>
              </w:rPr>
            </w:pPr>
            <w:r>
              <w:rPr>
                <w:i/>
              </w:rPr>
              <w:t>Mô tả</w:t>
            </w:r>
          </w:p>
        </w:tc>
        <w:tc>
          <w:tcPr>
            <w:tcW w:w="1350" w:type="dxa"/>
            <w:shd w:val="clear" w:color="auto" w:fill="C00000"/>
          </w:tcPr>
          <w:p w:rsidR="00CF4029" w:rsidRPr="00E177D2" w:rsidRDefault="00CF4029" w:rsidP="000220F6">
            <w:pPr>
              <w:pStyle w:val="TableHeader"/>
              <w:rPr>
                <w:i/>
              </w:rPr>
            </w:pPr>
            <w:r>
              <w:rPr>
                <w:i/>
              </w:rPr>
              <w:t xml:space="preserve">Kiểu dữ liệu </w:t>
            </w:r>
          </w:p>
        </w:tc>
        <w:tc>
          <w:tcPr>
            <w:tcW w:w="1350" w:type="dxa"/>
            <w:shd w:val="clear" w:color="auto" w:fill="C00000"/>
          </w:tcPr>
          <w:p w:rsidR="00CF4029" w:rsidRDefault="00CF4029" w:rsidP="00CF4029">
            <w:pPr>
              <w:pStyle w:val="TableHeader"/>
              <w:jc w:val="center"/>
              <w:rPr>
                <w:i/>
              </w:rPr>
            </w:pPr>
            <w:r>
              <w:rPr>
                <w:i/>
              </w:rPr>
              <w:t>Bắt buộc</w:t>
            </w:r>
          </w:p>
        </w:tc>
        <w:tc>
          <w:tcPr>
            <w:tcW w:w="2880" w:type="dxa"/>
            <w:shd w:val="clear" w:color="auto" w:fill="C00000"/>
          </w:tcPr>
          <w:p w:rsidR="00CF4029" w:rsidRDefault="00CF4029" w:rsidP="000220F6">
            <w:pPr>
              <w:pStyle w:val="TableHeader"/>
              <w:rPr>
                <w:i/>
              </w:rPr>
            </w:pPr>
            <w:r>
              <w:rPr>
                <w:i/>
              </w:rPr>
              <w:t xml:space="preserve">Giá trị cho phép </w:t>
            </w:r>
          </w:p>
        </w:tc>
      </w:tr>
      <w:tr w:rsidR="00CF4029" w:rsidRPr="00E177D2" w:rsidTr="00CF4029">
        <w:trPr>
          <w:cantSplit/>
          <w:trHeight w:val="354"/>
        </w:trPr>
        <w:tc>
          <w:tcPr>
            <w:tcW w:w="1381" w:type="dxa"/>
          </w:tcPr>
          <w:p w:rsidR="00CF4029" w:rsidRPr="00E177D2" w:rsidRDefault="00E5073A" w:rsidP="00CA6100">
            <w:r w:rsidRPr="00B171C4">
              <w:t>mjrStockTransDTO</w:t>
            </w:r>
          </w:p>
        </w:tc>
        <w:tc>
          <w:tcPr>
            <w:tcW w:w="2430" w:type="dxa"/>
          </w:tcPr>
          <w:p w:rsidR="00CF4029" w:rsidRPr="00E177D2" w:rsidRDefault="00E5073A" w:rsidP="00CA6100">
            <w:r>
              <w:t>Thông tin chi tiết giao dịch</w:t>
            </w:r>
          </w:p>
        </w:tc>
        <w:tc>
          <w:tcPr>
            <w:tcW w:w="1350" w:type="dxa"/>
          </w:tcPr>
          <w:p w:rsidR="00CF4029" w:rsidRPr="00E177D2" w:rsidRDefault="00E5073A" w:rsidP="00CA6100">
            <w:r>
              <w:t>object</w:t>
            </w:r>
          </w:p>
        </w:tc>
        <w:tc>
          <w:tcPr>
            <w:tcW w:w="1350" w:type="dxa"/>
          </w:tcPr>
          <w:p w:rsidR="00CF4029" w:rsidRDefault="00CF4029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CF4029" w:rsidRDefault="00CF4029" w:rsidP="00CA6100"/>
        </w:tc>
      </w:tr>
      <w:tr w:rsidR="00E5073A" w:rsidRPr="00E177D2" w:rsidTr="00AE4974">
        <w:trPr>
          <w:cantSplit/>
          <w:trHeight w:val="354"/>
        </w:trPr>
        <w:tc>
          <w:tcPr>
            <w:tcW w:w="1381" w:type="dxa"/>
          </w:tcPr>
          <w:p w:rsidR="00E5073A" w:rsidRPr="00E177D2" w:rsidRDefault="00E5073A" w:rsidP="00AE4974">
            <w:r w:rsidRPr="00B171C4">
              <w:t>custId</w:t>
            </w:r>
            <w:r w:rsidRPr="000220F6">
              <w:t xml:space="preserve"> </w:t>
            </w:r>
          </w:p>
        </w:tc>
        <w:tc>
          <w:tcPr>
            <w:tcW w:w="2430" w:type="dxa"/>
          </w:tcPr>
          <w:p w:rsidR="00E5073A" w:rsidRPr="00E177D2" w:rsidRDefault="00E5073A" w:rsidP="00AE4974">
            <w:r>
              <w:t>Mã khách hàng</w:t>
            </w:r>
          </w:p>
        </w:tc>
        <w:tc>
          <w:tcPr>
            <w:tcW w:w="1350" w:type="dxa"/>
          </w:tcPr>
          <w:p w:rsidR="00E5073A" w:rsidRPr="00E177D2" w:rsidRDefault="00E5073A" w:rsidP="00AE4974">
            <w:r>
              <w:t>string</w:t>
            </w:r>
          </w:p>
        </w:tc>
        <w:tc>
          <w:tcPr>
            <w:tcW w:w="1350" w:type="dxa"/>
          </w:tcPr>
          <w:p w:rsidR="00E5073A" w:rsidRDefault="00E5073A" w:rsidP="00AE4974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AE4974"/>
        </w:tc>
      </w:tr>
      <w:tr w:rsidR="00CF4029" w:rsidRPr="00E177D2" w:rsidTr="00CF4029">
        <w:trPr>
          <w:cantSplit/>
        </w:trPr>
        <w:tc>
          <w:tcPr>
            <w:tcW w:w="1381" w:type="dxa"/>
          </w:tcPr>
          <w:p w:rsidR="00CF4029" w:rsidRPr="002D7034" w:rsidRDefault="000B062C" w:rsidP="00CA6100">
            <w:r w:rsidRPr="00B171C4">
              <w:t>stockId</w:t>
            </w:r>
          </w:p>
        </w:tc>
        <w:tc>
          <w:tcPr>
            <w:tcW w:w="2430" w:type="dxa"/>
          </w:tcPr>
          <w:p w:rsidR="00CF4029" w:rsidRPr="002D7034" w:rsidRDefault="000B062C" w:rsidP="00CA6100">
            <w:r>
              <w:t>Mã kho</w:t>
            </w:r>
          </w:p>
        </w:tc>
        <w:tc>
          <w:tcPr>
            <w:tcW w:w="1350" w:type="dxa"/>
          </w:tcPr>
          <w:p w:rsidR="00CF4029" w:rsidRPr="00E177D2" w:rsidRDefault="00E5073A" w:rsidP="00CA6100">
            <w:r>
              <w:t>string</w:t>
            </w:r>
          </w:p>
        </w:tc>
        <w:tc>
          <w:tcPr>
            <w:tcW w:w="1350" w:type="dxa"/>
          </w:tcPr>
          <w:p w:rsidR="00CF4029" w:rsidRDefault="00CF4029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CF4029" w:rsidRDefault="00CF4029" w:rsidP="00CA6100"/>
        </w:tc>
      </w:tr>
      <w:tr w:rsidR="00CF4029" w:rsidRPr="00E177D2" w:rsidTr="00CF4029">
        <w:trPr>
          <w:cantSplit/>
          <w:trHeight w:val="354"/>
        </w:trPr>
        <w:tc>
          <w:tcPr>
            <w:tcW w:w="1381" w:type="dxa"/>
          </w:tcPr>
          <w:p w:rsidR="00CF4029" w:rsidRPr="00E177D2" w:rsidRDefault="00E5073A" w:rsidP="00CA6100">
            <w:r w:rsidRPr="00B171C4">
              <w:t>createdUser</w:t>
            </w:r>
          </w:p>
        </w:tc>
        <w:tc>
          <w:tcPr>
            <w:tcW w:w="2430" w:type="dxa"/>
          </w:tcPr>
          <w:p w:rsidR="00CF4029" w:rsidRPr="00E177D2" w:rsidRDefault="00E5073A" w:rsidP="00CA6100">
            <w:r>
              <w:t>Người tạo giao dịch</w:t>
            </w:r>
          </w:p>
        </w:tc>
        <w:tc>
          <w:tcPr>
            <w:tcW w:w="1350" w:type="dxa"/>
          </w:tcPr>
          <w:p w:rsidR="00CF4029" w:rsidRPr="00E177D2" w:rsidRDefault="00CF4029" w:rsidP="00CA6100">
            <w:r>
              <w:t>string</w:t>
            </w:r>
          </w:p>
        </w:tc>
        <w:tc>
          <w:tcPr>
            <w:tcW w:w="1350" w:type="dxa"/>
          </w:tcPr>
          <w:p w:rsidR="00CF4029" w:rsidRDefault="00CF4029" w:rsidP="00CF4029">
            <w:pPr>
              <w:jc w:val="center"/>
            </w:pPr>
          </w:p>
        </w:tc>
        <w:tc>
          <w:tcPr>
            <w:tcW w:w="2880" w:type="dxa"/>
          </w:tcPr>
          <w:p w:rsidR="00CF4029" w:rsidRDefault="00CF4029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description</w:t>
            </w:r>
          </w:p>
        </w:tc>
        <w:tc>
          <w:tcPr>
            <w:tcW w:w="2430" w:type="dxa"/>
          </w:tcPr>
          <w:p w:rsidR="00E5073A" w:rsidRDefault="00E5073A" w:rsidP="00CA6100">
            <w:r>
              <w:t>Mô tả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partnerId</w:t>
            </w:r>
          </w:p>
        </w:tc>
        <w:tc>
          <w:tcPr>
            <w:tcW w:w="2430" w:type="dxa"/>
          </w:tcPr>
          <w:p w:rsidR="00E5073A" w:rsidRDefault="00E5073A" w:rsidP="00CA6100">
            <w:r>
              <w:t>Mã đối tác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lstMjrStockTransDetail</w:t>
            </w:r>
          </w:p>
        </w:tc>
        <w:tc>
          <w:tcPr>
            <w:tcW w:w="2430" w:type="dxa"/>
          </w:tcPr>
          <w:p w:rsidR="00E5073A" w:rsidRDefault="00E5073A" w:rsidP="00CA6100">
            <w:r>
              <w:t>Danh sách hàng hóa xuất</w:t>
            </w:r>
          </w:p>
        </w:tc>
        <w:tc>
          <w:tcPr>
            <w:tcW w:w="1350" w:type="dxa"/>
          </w:tcPr>
          <w:p w:rsidR="00E5073A" w:rsidRDefault="00E5073A" w:rsidP="00CA6100">
            <w:r>
              <w:t>object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goodsId</w:t>
            </w:r>
          </w:p>
        </w:tc>
        <w:tc>
          <w:tcPr>
            <w:tcW w:w="2430" w:type="dxa"/>
          </w:tcPr>
          <w:p w:rsidR="00E5073A" w:rsidRDefault="00E5073A" w:rsidP="00CA6100">
            <w:r>
              <w:t>ID hàng hóa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goodsCode</w:t>
            </w:r>
          </w:p>
        </w:tc>
        <w:tc>
          <w:tcPr>
            <w:tcW w:w="2430" w:type="dxa"/>
          </w:tcPr>
          <w:p w:rsidR="00E5073A" w:rsidRDefault="00E5073A" w:rsidP="00CA6100">
            <w:r>
              <w:t>Mã hàng hóa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goodsState</w:t>
            </w:r>
          </w:p>
        </w:tc>
        <w:tc>
          <w:tcPr>
            <w:tcW w:w="2430" w:type="dxa"/>
          </w:tcPr>
          <w:p w:rsidR="00E5073A" w:rsidRDefault="00E5073A" w:rsidP="00CA6100">
            <w:r>
              <w:t>Trạng thái hàng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isSerial</w:t>
            </w:r>
          </w:p>
        </w:tc>
        <w:tc>
          <w:tcPr>
            <w:tcW w:w="2430" w:type="dxa"/>
          </w:tcPr>
          <w:p w:rsidR="00E5073A" w:rsidRDefault="00E5073A" w:rsidP="00CA6100">
            <w:r>
              <w:t>Hàng có quản lý serial hay không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>
            <w:r>
              <w:t>1: Hàng quản lý theo serial</w:t>
            </w:r>
          </w:p>
          <w:p w:rsidR="00E5073A" w:rsidRDefault="00E5073A" w:rsidP="00CA6100">
            <w:r>
              <w:t>2: Hàng không quản lý theo serial</w:t>
            </w:r>
          </w:p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amount</w:t>
            </w:r>
          </w:p>
        </w:tc>
        <w:tc>
          <w:tcPr>
            <w:tcW w:w="2430" w:type="dxa"/>
          </w:tcPr>
          <w:p w:rsidR="00E5073A" w:rsidRDefault="00E5073A" w:rsidP="00CA6100">
            <w:r>
              <w:t>Số lượng xuất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serial</w:t>
            </w:r>
          </w:p>
        </w:tc>
        <w:tc>
          <w:tcPr>
            <w:tcW w:w="2430" w:type="dxa"/>
          </w:tcPr>
          <w:p w:rsidR="00E5073A" w:rsidRDefault="00E5073A" w:rsidP="00CA6100">
            <w:r>
              <w:t>Serial xuất (nếu là hàng quản lý theo serial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</w:p>
        </w:tc>
        <w:tc>
          <w:tcPr>
            <w:tcW w:w="2880" w:type="dxa"/>
          </w:tcPr>
          <w:p w:rsidR="00E5073A" w:rsidRDefault="00E5073A" w:rsidP="00CA6100"/>
        </w:tc>
      </w:tr>
      <w:tr w:rsidR="00E5073A" w:rsidRPr="00E177D2" w:rsidTr="00CF4029">
        <w:trPr>
          <w:cantSplit/>
          <w:trHeight w:val="354"/>
        </w:trPr>
        <w:tc>
          <w:tcPr>
            <w:tcW w:w="1381" w:type="dxa"/>
          </w:tcPr>
          <w:p w:rsidR="00E5073A" w:rsidRPr="00B171C4" w:rsidRDefault="00E5073A" w:rsidP="00CA6100">
            <w:r w:rsidRPr="00B171C4">
              <w:t>outputPrice</w:t>
            </w:r>
          </w:p>
        </w:tc>
        <w:tc>
          <w:tcPr>
            <w:tcW w:w="2430" w:type="dxa"/>
          </w:tcPr>
          <w:p w:rsidR="00E5073A" w:rsidRDefault="00E5073A" w:rsidP="00CA6100">
            <w:r>
              <w:t>Giá khi xuất (Phục vụ báo cáo doanh thu</w:t>
            </w:r>
          </w:p>
        </w:tc>
        <w:tc>
          <w:tcPr>
            <w:tcW w:w="1350" w:type="dxa"/>
          </w:tcPr>
          <w:p w:rsidR="00E5073A" w:rsidRDefault="00E5073A" w:rsidP="00CA6100">
            <w:r>
              <w:t>string</w:t>
            </w:r>
          </w:p>
        </w:tc>
        <w:tc>
          <w:tcPr>
            <w:tcW w:w="1350" w:type="dxa"/>
          </w:tcPr>
          <w:p w:rsidR="00E5073A" w:rsidRDefault="00E5073A" w:rsidP="00CF4029">
            <w:pPr>
              <w:jc w:val="center"/>
            </w:pPr>
          </w:p>
        </w:tc>
        <w:tc>
          <w:tcPr>
            <w:tcW w:w="2880" w:type="dxa"/>
          </w:tcPr>
          <w:p w:rsidR="00E5073A" w:rsidRDefault="00E5073A" w:rsidP="00CA6100"/>
        </w:tc>
      </w:tr>
    </w:tbl>
    <w:p w:rsidR="0062299C" w:rsidRDefault="000220F6" w:rsidP="001B17E3">
      <w:pPr>
        <w:pStyle w:val="Heading3"/>
      </w:pPr>
      <w:bookmarkStart w:id="26" w:name="_Toc454289880"/>
      <w:r>
        <w:t>Response</w:t>
      </w:r>
      <w:bookmarkEnd w:id="26"/>
    </w:p>
    <w:p w:rsidR="00B171C4" w:rsidRDefault="00B171C4" w:rsidP="00B171C4">
      <w:pPr>
        <w:spacing w:line="240" w:lineRule="auto"/>
      </w:pPr>
      <w:r>
        <w:t>{</w:t>
      </w:r>
    </w:p>
    <w:p w:rsidR="00B171C4" w:rsidRDefault="00B171C4" w:rsidP="00B171C4">
      <w:pPr>
        <w:spacing w:line="240" w:lineRule="auto"/>
      </w:pPr>
      <w:r>
        <w:t xml:space="preserve">    "statusCode": "SUCCESS",</w:t>
      </w:r>
      <w:bookmarkStart w:id="27" w:name="_GoBack"/>
      <w:bookmarkEnd w:id="27"/>
    </w:p>
    <w:p w:rsidR="00B171C4" w:rsidRDefault="00B171C4" w:rsidP="00B171C4">
      <w:pPr>
        <w:spacing w:line="240" w:lineRule="auto"/>
      </w:pPr>
      <w:r>
        <w:t xml:space="preserve">    "statusName": null,</w:t>
      </w:r>
    </w:p>
    <w:p w:rsidR="00B171C4" w:rsidRDefault="00B171C4" w:rsidP="00B171C4">
      <w:pPr>
        <w:spacing w:line="240" w:lineRule="auto"/>
      </w:pPr>
      <w:r>
        <w:t xml:space="preserve">    "key": "PXK/TIKI-HCM/08072018/00000002",</w:t>
      </w:r>
    </w:p>
    <w:p w:rsidR="00B171C4" w:rsidRDefault="00B171C4" w:rsidP="00B171C4">
      <w:pPr>
        <w:spacing w:line="240" w:lineRule="auto"/>
      </w:pPr>
      <w:r>
        <w:t xml:space="preserve">    "total": "1.0",</w:t>
      </w:r>
    </w:p>
    <w:p w:rsidR="00B171C4" w:rsidRDefault="00B171C4" w:rsidP="00B171C4">
      <w:pPr>
        <w:spacing w:line="240" w:lineRule="auto"/>
      </w:pPr>
      <w:r>
        <w:t xml:space="preserve">    "success": "1.0"</w:t>
      </w:r>
    </w:p>
    <w:p w:rsidR="002D7034" w:rsidRDefault="00B171C4" w:rsidP="00B171C4">
      <w:pPr>
        <w:spacing w:line="240" w:lineRule="auto"/>
      </w:pPr>
      <w:r>
        <w:t>}</w:t>
      </w:r>
    </w:p>
    <w:p w:rsidR="00B171C4" w:rsidRDefault="00B171C4" w:rsidP="00B171C4"/>
    <w:tbl>
      <w:tblPr>
        <w:tblW w:w="885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1"/>
        <w:gridCol w:w="5400"/>
      </w:tblGrid>
      <w:tr w:rsidR="002D7034" w:rsidRPr="00E177D2" w:rsidTr="002D7034">
        <w:trPr>
          <w:cantSplit/>
        </w:trPr>
        <w:tc>
          <w:tcPr>
            <w:tcW w:w="3451" w:type="dxa"/>
            <w:shd w:val="clear" w:color="auto" w:fill="C00000"/>
          </w:tcPr>
          <w:p w:rsidR="002D7034" w:rsidRPr="00E177D2" w:rsidRDefault="002D7034" w:rsidP="00D4601B">
            <w:pPr>
              <w:pStyle w:val="TableHeader"/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5400" w:type="dxa"/>
            <w:shd w:val="clear" w:color="auto" w:fill="C00000"/>
          </w:tcPr>
          <w:p w:rsidR="002D7034" w:rsidRPr="00E177D2" w:rsidRDefault="002D7034" w:rsidP="00D4601B">
            <w:pPr>
              <w:pStyle w:val="TableHeader"/>
              <w:rPr>
                <w:i/>
              </w:rPr>
            </w:pPr>
            <w:r>
              <w:rPr>
                <w:i/>
              </w:rPr>
              <w:t>Response</w:t>
            </w:r>
          </w:p>
        </w:tc>
      </w:tr>
      <w:tr w:rsidR="002D7034" w:rsidRPr="00E177D2" w:rsidTr="002D7034">
        <w:trPr>
          <w:cantSplit/>
          <w:trHeight w:val="354"/>
        </w:trPr>
        <w:tc>
          <w:tcPr>
            <w:tcW w:w="3451" w:type="dxa"/>
          </w:tcPr>
          <w:p w:rsidR="002D7034" w:rsidRPr="00E177D2" w:rsidRDefault="002D7034" w:rsidP="002D7034">
            <w:r>
              <w:t>200</w:t>
            </w:r>
          </w:p>
        </w:tc>
        <w:tc>
          <w:tcPr>
            <w:tcW w:w="5400" w:type="dxa"/>
          </w:tcPr>
          <w:p w:rsidR="002D7034" w:rsidRPr="002D7034" w:rsidRDefault="002D7034" w:rsidP="002D7034">
            <w:pPr>
              <w:spacing w:after="0" w:line="240" w:lineRule="auto"/>
              <w:ind w:right="-260"/>
            </w:pPr>
            <w:r w:rsidRPr="002D7034">
              <w:t>{</w:t>
            </w:r>
          </w:p>
          <w:p w:rsidR="002D7034" w:rsidRPr="002D7034" w:rsidRDefault="002D7034" w:rsidP="002D7034">
            <w:pPr>
              <w:spacing w:after="0" w:line="240" w:lineRule="auto"/>
              <w:ind w:right="-260"/>
            </w:pPr>
            <w:r w:rsidRPr="002D7034">
              <w:t>   "auth_key": &lt;auth_key&gt;</w:t>
            </w:r>
          </w:p>
          <w:p w:rsidR="002D7034" w:rsidRPr="002D7034" w:rsidRDefault="002D7034" w:rsidP="002D7034">
            <w:pPr>
              <w:spacing w:after="0" w:line="240" w:lineRule="auto"/>
              <w:ind w:right="-260"/>
            </w:pPr>
            <w:r w:rsidRPr="002D7034">
              <w:t>}</w:t>
            </w:r>
          </w:p>
          <w:p w:rsidR="002D7034" w:rsidRPr="00E177D2" w:rsidRDefault="002D7034" w:rsidP="002D7034">
            <w:r w:rsidRPr="002D7034">
              <w:br/>
            </w:r>
            <w:r w:rsidRPr="002D7034">
              <w:br/>
              <w:t>auth_key (string) - all further API calls must have this key in header</w:t>
            </w:r>
          </w:p>
        </w:tc>
      </w:tr>
      <w:tr w:rsidR="002D7034" w:rsidRPr="00E177D2" w:rsidTr="002D7034">
        <w:trPr>
          <w:cantSplit/>
        </w:trPr>
        <w:tc>
          <w:tcPr>
            <w:tcW w:w="3451" w:type="dxa"/>
          </w:tcPr>
          <w:p w:rsidR="002D7034" w:rsidRPr="002D7034" w:rsidRDefault="002D7034" w:rsidP="002D7034">
            <w:r>
              <w:t>403</w:t>
            </w:r>
          </w:p>
        </w:tc>
        <w:tc>
          <w:tcPr>
            <w:tcW w:w="5400" w:type="dxa"/>
          </w:tcPr>
          <w:p w:rsidR="002D7034" w:rsidRPr="00E177D2" w:rsidRDefault="002D7034" w:rsidP="002D7034">
            <w:r w:rsidRPr="002D7034">
              <w:t>{"error":"API key is missing."}</w:t>
            </w:r>
          </w:p>
        </w:tc>
      </w:tr>
      <w:tr w:rsidR="002D7034" w:rsidRPr="00E177D2" w:rsidTr="002D7034">
        <w:trPr>
          <w:cantSplit/>
          <w:trHeight w:val="354"/>
        </w:trPr>
        <w:tc>
          <w:tcPr>
            <w:tcW w:w="3451" w:type="dxa"/>
          </w:tcPr>
          <w:p w:rsidR="002D7034" w:rsidRPr="00E177D2" w:rsidRDefault="002D7034" w:rsidP="002D7034">
            <w:r>
              <w:t>400</w:t>
            </w:r>
          </w:p>
        </w:tc>
        <w:tc>
          <w:tcPr>
            <w:tcW w:w="5400" w:type="dxa"/>
          </w:tcPr>
          <w:p w:rsidR="002D7034" w:rsidRPr="00E177D2" w:rsidRDefault="002D7034" w:rsidP="002D7034">
            <w:r w:rsidRPr="002D7034">
              <w:t>{"error":"Please provide username."}</w:t>
            </w:r>
          </w:p>
        </w:tc>
      </w:tr>
      <w:tr w:rsidR="002D7034" w:rsidRPr="00E177D2" w:rsidTr="002D7034">
        <w:trPr>
          <w:cantSplit/>
          <w:trHeight w:val="354"/>
        </w:trPr>
        <w:tc>
          <w:tcPr>
            <w:tcW w:w="3451" w:type="dxa"/>
          </w:tcPr>
          <w:p w:rsidR="002D7034" w:rsidRPr="00E177D2" w:rsidRDefault="002D7034" w:rsidP="002D7034">
            <w:r w:rsidRPr="00E177D2">
              <w:t>4</w:t>
            </w:r>
            <w:r>
              <w:t>00</w:t>
            </w:r>
          </w:p>
        </w:tc>
        <w:tc>
          <w:tcPr>
            <w:tcW w:w="5400" w:type="dxa"/>
          </w:tcPr>
          <w:p w:rsidR="002D7034" w:rsidRPr="00E177D2" w:rsidRDefault="002D7034" w:rsidP="002D7034">
            <w:r w:rsidRPr="002D7034">
              <w:t>{"error":"Please provide password."}</w:t>
            </w:r>
          </w:p>
        </w:tc>
      </w:tr>
      <w:tr w:rsidR="002D7034" w:rsidRPr="00E177D2" w:rsidTr="002D7034">
        <w:trPr>
          <w:cantSplit/>
          <w:trHeight w:val="354"/>
        </w:trPr>
        <w:tc>
          <w:tcPr>
            <w:tcW w:w="3451" w:type="dxa"/>
          </w:tcPr>
          <w:p w:rsidR="002D7034" w:rsidRPr="00E177D2" w:rsidRDefault="002D7034" w:rsidP="002D7034">
            <w:r>
              <w:t>401</w:t>
            </w:r>
          </w:p>
        </w:tc>
        <w:tc>
          <w:tcPr>
            <w:tcW w:w="5400" w:type="dxa"/>
          </w:tcPr>
          <w:p w:rsidR="002D7034" w:rsidRPr="00E177D2" w:rsidRDefault="002D7034" w:rsidP="002D7034">
            <w:r w:rsidRPr="002D7034">
              <w:t>{"error":"Invalid API key."}</w:t>
            </w:r>
          </w:p>
        </w:tc>
      </w:tr>
      <w:tr w:rsidR="002D7034" w:rsidRPr="00E177D2" w:rsidTr="002D7034">
        <w:trPr>
          <w:cantSplit/>
          <w:trHeight w:val="354"/>
        </w:trPr>
        <w:tc>
          <w:tcPr>
            <w:tcW w:w="3451" w:type="dxa"/>
          </w:tcPr>
          <w:p w:rsidR="002D7034" w:rsidRPr="00E177D2" w:rsidRDefault="002D7034" w:rsidP="002D7034">
            <w:r>
              <w:t>401</w:t>
            </w:r>
          </w:p>
        </w:tc>
        <w:tc>
          <w:tcPr>
            <w:tcW w:w="5400" w:type="dxa"/>
          </w:tcPr>
          <w:p w:rsidR="002D7034" w:rsidRPr="00E177D2" w:rsidRDefault="002D7034" w:rsidP="002D7034">
            <w:r w:rsidRPr="002D7034">
              <w:t>{"error":"Incorrect username or password."}</w:t>
            </w:r>
          </w:p>
        </w:tc>
      </w:tr>
      <w:tr w:rsidR="002D7034" w:rsidRPr="00E177D2" w:rsidTr="002D7034">
        <w:trPr>
          <w:cantSplit/>
          <w:trHeight w:val="354"/>
        </w:trPr>
        <w:tc>
          <w:tcPr>
            <w:tcW w:w="3451" w:type="dxa"/>
          </w:tcPr>
          <w:p w:rsidR="002D7034" w:rsidRPr="00E177D2" w:rsidRDefault="002D7034" w:rsidP="002D7034">
            <w:r>
              <w:t>500</w:t>
            </w:r>
          </w:p>
        </w:tc>
        <w:tc>
          <w:tcPr>
            <w:tcW w:w="5400" w:type="dxa"/>
          </w:tcPr>
          <w:p w:rsidR="002D7034" w:rsidRPr="00E177D2" w:rsidRDefault="002D7034" w:rsidP="002D7034">
            <w:r w:rsidRPr="002D7034">
              <w:t>{"error":"Something went wrong. Please try again later."}</w:t>
            </w:r>
          </w:p>
        </w:tc>
      </w:tr>
      <w:bookmarkEnd w:id="8"/>
    </w:tbl>
    <w:p w:rsidR="002D7034" w:rsidRDefault="002D7034" w:rsidP="002D7034"/>
    <w:tbl>
      <w:tblPr>
        <w:tblW w:w="939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2430"/>
        <w:gridCol w:w="1350"/>
        <w:gridCol w:w="1350"/>
        <w:gridCol w:w="2880"/>
      </w:tblGrid>
      <w:tr w:rsidR="00E55E89" w:rsidRPr="00E177D2" w:rsidTr="00D01BAF">
        <w:trPr>
          <w:cantSplit/>
        </w:trPr>
        <w:tc>
          <w:tcPr>
            <w:tcW w:w="1381" w:type="dxa"/>
            <w:shd w:val="clear" w:color="auto" w:fill="C00000"/>
          </w:tcPr>
          <w:p w:rsidR="00E55E89" w:rsidRPr="00E177D2" w:rsidRDefault="00E55E89" w:rsidP="00D01BAF">
            <w:pPr>
              <w:pStyle w:val="TableHeader"/>
              <w:rPr>
                <w:i/>
              </w:rPr>
            </w:pPr>
            <w:r>
              <w:rPr>
                <w:i/>
              </w:rPr>
              <w:t>Tham số</w:t>
            </w:r>
          </w:p>
        </w:tc>
        <w:tc>
          <w:tcPr>
            <w:tcW w:w="2430" w:type="dxa"/>
            <w:shd w:val="clear" w:color="auto" w:fill="C00000"/>
          </w:tcPr>
          <w:p w:rsidR="00E55E89" w:rsidRPr="00E177D2" w:rsidRDefault="00E55E89" w:rsidP="00D01BAF">
            <w:pPr>
              <w:pStyle w:val="TableHeader"/>
              <w:rPr>
                <w:i/>
              </w:rPr>
            </w:pPr>
            <w:r>
              <w:rPr>
                <w:i/>
              </w:rPr>
              <w:t>Mô tả</w:t>
            </w:r>
          </w:p>
        </w:tc>
        <w:tc>
          <w:tcPr>
            <w:tcW w:w="1350" w:type="dxa"/>
            <w:shd w:val="clear" w:color="auto" w:fill="C00000"/>
          </w:tcPr>
          <w:p w:rsidR="00E55E89" w:rsidRPr="00E177D2" w:rsidRDefault="00E55E89" w:rsidP="00D01BAF">
            <w:pPr>
              <w:pStyle w:val="TableHeader"/>
              <w:rPr>
                <w:i/>
              </w:rPr>
            </w:pPr>
            <w:r>
              <w:rPr>
                <w:i/>
              </w:rPr>
              <w:t xml:space="preserve">Kiểu dữ liệu </w:t>
            </w:r>
          </w:p>
        </w:tc>
        <w:tc>
          <w:tcPr>
            <w:tcW w:w="1350" w:type="dxa"/>
            <w:shd w:val="clear" w:color="auto" w:fill="C00000"/>
          </w:tcPr>
          <w:p w:rsidR="00E55E89" w:rsidRDefault="00E55E89" w:rsidP="00D01BAF">
            <w:pPr>
              <w:pStyle w:val="TableHeader"/>
              <w:jc w:val="center"/>
              <w:rPr>
                <w:i/>
              </w:rPr>
            </w:pPr>
            <w:r>
              <w:rPr>
                <w:i/>
              </w:rPr>
              <w:t>Bắt buộc</w:t>
            </w:r>
          </w:p>
        </w:tc>
        <w:tc>
          <w:tcPr>
            <w:tcW w:w="2880" w:type="dxa"/>
            <w:shd w:val="clear" w:color="auto" w:fill="C00000"/>
          </w:tcPr>
          <w:p w:rsidR="00E55E89" w:rsidRDefault="00E55E89" w:rsidP="00D01BAF">
            <w:pPr>
              <w:pStyle w:val="TableHeader"/>
              <w:rPr>
                <w:i/>
              </w:rPr>
            </w:pPr>
            <w:r>
              <w:rPr>
                <w:i/>
              </w:rPr>
              <w:t xml:space="preserve">Giá trị cho phép </w:t>
            </w:r>
          </w:p>
        </w:tc>
      </w:tr>
      <w:tr w:rsidR="00E55E89" w:rsidRPr="00E177D2" w:rsidTr="00D01BAF">
        <w:trPr>
          <w:cantSplit/>
          <w:trHeight w:val="354"/>
        </w:trPr>
        <w:tc>
          <w:tcPr>
            <w:tcW w:w="1381" w:type="dxa"/>
          </w:tcPr>
          <w:p w:rsidR="00E55E89" w:rsidRPr="00E177D2" w:rsidRDefault="00F07988" w:rsidP="00D01BAF">
            <w:r>
              <w:t>statusCode</w:t>
            </w:r>
          </w:p>
        </w:tc>
        <w:tc>
          <w:tcPr>
            <w:tcW w:w="2430" w:type="dxa"/>
          </w:tcPr>
          <w:p w:rsidR="00E55E89" w:rsidRPr="00E177D2" w:rsidRDefault="00F07988" w:rsidP="00D01BAF">
            <w:r>
              <w:t>Trạng thái giao dịch</w:t>
            </w:r>
          </w:p>
        </w:tc>
        <w:tc>
          <w:tcPr>
            <w:tcW w:w="1350" w:type="dxa"/>
          </w:tcPr>
          <w:p w:rsidR="00E55E89" w:rsidRPr="00E177D2" w:rsidRDefault="00E55E89" w:rsidP="00D01BAF">
            <w:r>
              <w:t>string</w:t>
            </w:r>
          </w:p>
        </w:tc>
        <w:tc>
          <w:tcPr>
            <w:tcW w:w="1350" w:type="dxa"/>
          </w:tcPr>
          <w:p w:rsidR="00E55E89" w:rsidRDefault="00E55E89" w:rsidP="00D01BAF">
            <w:pPr>
              <w:jc w:val="center"/>
            </w:pPr>
            <w:r>
              <w:t>x</w:t>
            </w:r>
          </w:p>
        </w:tc>
        <w:tc>
          <w:tcPr>
            <w:tcW w:w="2880" w:type="dxa"/>
          </w:tcPr>
          <w:p w:rsidR="00E55E89" w:rsidRDefault="00F07988" w:rsidP="00D01BAF">
            <w:r>
              <w:t>SUCCESS</w:t>
            </w:r>
            <w:r>
              <w:t>: Thành công</w:t>
            </w:r>
          </w:p>
          <w:p w:rsidR="00F07988" w:rsidRDefault="00F07988" w:rsidP="00D01BAF">
            <w:r>
              <w:t>FAIL: Thất bại</w:t>
            </w:r>
          </w:p>
        </w:tc>
      </w:tr>
      <w:tr w:rsidR="00E55E89" w:rsidRPr="00E177D2" w:rsidTr="00D01BAF">
        <w:trPr>
          <w:cantSplit/>
        </w:trPr>
        <w:tc>
          <w:tcPr>
            <w:tcW w:w="1381" w:type="dxa"/>
          </w:tcPr>
          <w:p w:rsidR="00E55E89" w:rsidRPr="002D7034" w:rsidRDefault="00F07988" w:rsidP="00D01BAF">
            <w:r>
              <w:t>statusName</w:t>
            </w:r>
          </w:p>
        </w:tc>
        <w:tc>
          <w:tcPr>
            <w:tcW w:w="2430" w:type="dxa"/>
          </w:tcPr>
          <w:p w:rsidR="00E55E89" w:rsidRPr="002D7034" w:rsidRDefault="00F07988" w:rsidP="00D01BAF">
            <w:r>
              <w:t>Thông tin chi tiết nếu giao dịch thất bại</w:t>
            </w:r>
          </w:p>
        </w:tc>
        <w:tc>
          <w:tcPr>
            <w:tcW w:w="1350" w:type="dxa"/>
          </w:tcPr>
          <w:p w:rsidR="00E55E89" w:rsidRPr="00E177D2" w:rsidRDefault="00E55E89" w:rsidP="00D01BAF">
            <w:r>
              <w:t>string</w:t>
            </w:r>
          </w:p>
        </w:tc>
        <w:tc>
          <w:tcPr>
            <w:tcW w:w="1350" w:type="dxa"/>
          </w:tcPr>
          <w:p w:rsidR="00E55E89" w:rsidRDefault="00E55E89" w:rsidP="00D01BAF">
            <w:pPr>
              <w:jc w:val="center"/>
            </w:pPr>
          </w:p>
        </w:tc>
        <w:tc>
          <w:tcPr>
            <w:tcW w:w="2880" w:type="dxa"/>
          </w:tcPr>
          <w:p w:rsidR="00E55E89" w:rsidRDefault="00E55E89" w:rsidP="00D01BAF"/>
        </w:tc>
      </w:tr>
      <w:tr w:rsidR="00E55E89" w:rsidRPr="00E177D2" w:rsidTr="00D01BAF">
        <w:trPr>
          <w:cantSplit/>
          <w:trHeight w:val="354"/>
        </w:trPr>
        <w:tc>
          <w:tcPr>
            <w:tcW w:w="1381" w:type="dxa"/>
          </w:tcPr>
          <w:p w:rsidR="00E55E89" w:rsidRPr="00E177D2" w:rsidRDefault="00F07988" w:rsidP="00D01BAF">
            <w:r>
              <w:t>key</w:t>
            </w:r>
          </w:p>
        </w:tc>
        <w:tc>
          <w:tcPr>
            <w:tcW w:w="2430" w:type="dxa"/>
          </w:tcPr>
          <w:p w:rsidR="00E55E89" w:rsidRPr="00E177D2" w:rsidRDefault="00F07988" w:rsidP="00D01BAF">
            <w:r>
              <w:t>Mã giao dịch xuất</w:t>
            </w:r>
          </w:p>
        </w:tc>
        <w:tc>
          <w:tcPr>
            <w:tcW w:w="1350" w:type="dxa"/>
          </w:tcPr>
          <w:p w:rsidR="00E55E89" w:rsidRPr="00E177D2" w:rsidRDefault="00E55E89" w:rsidP="00D01BAF">
            <w:r>
              <w:t>string</w:t>
            </w:r>
          </w:p>
        </w:tc>
        <w:tc>
          <w:tcPr>
            <w:tcW w:w="1350" w:type="dxa"/>
          </w:tcPr>
          <w:p w:rsidR="00E55E89" w:rsidRDefault="00E55E89" w:rsidP="00D01BAF">
            <w:pPr>
              <w:jc w:val="center"/>
            </w:pPr>
          </w:p>
        </w:tc>
        <w:tc>
          <w:tcPr>
            <w:tcW w:w="2880" w:type="dxa"/>
          </w:tcPr>
          <w:p w:rsidR="00E55E89" w:rsidRDefault="00E55E89" w:rsidP="00D01BAF"/>
        </w:tc>
      </w:tr>
      <w:tr w:rsidR="00F07988" w:rsidRPr="00E177D2" w:rsidTr="00D01BAF">
        <w:trPr>
          <w:cantSplit/>
          <w:trHeight w:val="354"/>
        </w:trPr>
        <w:tc>
          <w:tcPr>
            <w:tcW w:w="1381" w:type="dxa"/>
          </w:tcPr>
          <w:p w:rsidR="00F07988" w:rsidRDefault="00F07988" w:rsidP="00D01BAF">
            <w:r>
              <w:t>total</w:t>
            </w:r>
          </w:p>
        </w:tc>
        <w:tc>
          <w:tcPr>
            <w:tcW w:w="2430" w:type="dxa"/>
          </w:tcPr>
          <w:p w:rsidR="00F07988" w:rsidRDefault="00F07988" w:rsidP="00D01BAF">
            <w:r>
              <w:t>Tổng số lượng hàng hệ thống ghi nhận</w:t>
            </w:r>
          </w:p>
        </w:tc>
        <w:tc>
          <w:tcPr>
            <w:tcW w:w="1350" w:type="dxa"/>
          </w:tcPr>
          <w:p w:rsidR="00F07988" w:rsidRDefault="00F07988" w:rsidP="00D01BAF">
            <w:r>
              <w:t>string</w:t>
            </w:r>
          </w:p>
        </w:tc>
        <w:tc>
          <w:tcPr>
            <w:tcW w:w="1350" w:type="dxa"/>
          </w:tcPr>
          <w:p w:rsidR="00F07988" w:rsidRDefault="00F07988" w:rsidP="00D01BAF">
            <w:pPr>
              <w:jc w:val="center"/>
            </w:pPr>
          </w:p>
        </w:tc>
        <w:tc>
          <w:tcPr>
            <w:tcW w:w="2880" w:type="dxa"/>
          </w:tcPr>
          <w:p w:rsidR="00F07988" w:rsidRDefault="00F07988" w:rsidP="00D01BAF"/>
        </w:tc>
      </w:tr>
      <w:tr w:rsidR="00F07988" w:rsidRPr="00E177D2" w:rsidTr="00D01BAF">
        <w:trPr>
          <w:cantSplit/>
          <w:trHeight w:val="354"/>
        </w:trPr>
        <w:tc>
          <w:tcPr>
            <w:tcW w:w="1381" w:type="dxa"/>
          </w:tcPr>
          <w:p w:rsidR="00F07988" w:rsidRDefault="00F07988" w:rsidP="00D01BAF">
            <w:r>
              <w:t>success</w:t>
            </w:r>
          </w:p>
        </w:tc>
        <w:tc>
          <w:tcPr>
            <w:tcW w:w="2430" w:type="dxa"/>
          </w:tcPr>
          <w:p w:rsidR="00F07988" w:rsidRDefault="00F07988" w:rsidP="00D01BAF">
            <w:r>
              <w:t>Tổng số lượng hàng đã xuất thành công</w:t>
            </w:r>
          </w:p>
        </w:tc>
        <w:tc>
          <w:tcPr>
            <w:tcW w:w="1350" w:type="dxa"/>
          </w:tcPr>
          <w:p w:rsidR="00F07988" w:rsidRDefault="00F07988" w:rsidP="00D01BAF">
            <w:r>
              <w:t>string</w:t>
            </w:r>
          </w:p>
        </w:tc>
        <w:tc>
          <w:tcPr>
            <w:tcW w:w="1350" w:type="dxa"/>
          </w:tcPr>
          <w:p w:rsidR="00F07988" w:rsidRDefault="00F07988" w:rsidP="00D01BAF">
            <w:pPr>
              <w:jc w:val="center"/>
            </w:pPr>
          </w:p>
        </w:tc>
        <w:tc>
          <w:tcPr>
            <w:tcW w:w="2880" w:type="dxa"/>
          </w:tcPr>
          <w:p w:rsidR="00F07988" w:rsidRDefault="00F07988" w:rsidP="00D01BAF"/>
        </w:tc>
      </w:tr>
    </w:tbl>
    <w:p w:rsidR="00E55E89" w:rsidRDefault="00E55E89" w:rsidP="002D7034"/>
    <w:p w:rsidR="00CA6100" w:rsidRDefault="00CA6100" w:rsidP="001B17E3">
      <w:pPr>
        <w:pStyle w:val="Heading3"/>
      </w:pPr>
      <w:bookmarkStart w:id="28" w:name="_Toc454289881"/>
      <w:bookmarkStart w:id="29" w:name="_Toc451849052"/>
      <w:r>
        <w:t>Bản tin mẫu</w:t>
      </w:r>
      <w:bookmarkEnd w:id="28"/>
    </w:p>
    <w:p w:rsidR="00CA6100" w:rsidRPr="00B171C4" w:rsidRDefault="00CA6100" w:rsidP="00CA6100">
      <w:pPr>
        <w:rPr>
          <w:b/>
        </w:rPr>
      </w:pPr>
      <w:r w:rsidRPr="00B171C4">
        <w:rPr>
          <w:b/>
        </w:rPr>
        <w:t>Request:</w:t>
      </w:r>
    </w:p>
    <w:p w:rsidR="00B171C4" w:rsidRDefault="00B171C4" w:rsidP="00B171C4">
      <w:pPr>
        <w:spacing w:line="240" w:lineRule="auto"/>
      </w:pPr>
      <w:r>
        <w:t xml:space="preserve">{ </w:t>
      </w:r>
    </w:p>
    <w:p w:rsidR="00B171C4" w:rsidRDefault="00B171C4" w:rsidP="00B171C4">
      <w:pPr>
        <w:spacing w:line="240" w:lineRule="auto"/>
      </w:pPr>
      <w:r>
        <w:t xml:space="preserve">   "mjrStockTransDTO":{ </w:t>
      </w:r>
    </w:p>
    <w:p w:rsidR="00B171C4" w:rsidRDefault="00B171C4" w:rsidP="00B171C4">
      <w:pPr>
        <w:spacing w:line="240" w:lineRule="auto"/>
      </w:pPr>
      <w:r>
        <w:lastRenderedPageBreak/>
        <w:t xml:space="preserve">      "custId":"1001",</w:t>
      </w:r>
    </w:p>
    <w:p w:rsidR="00B171C4" w:rsidRDefault="00B171C4" w:rsidP="00B171C4">
      <w:pPr>
        <w:spacing w:line="240" w:lineRule="auto"/>
      </w:pPr>
      <w:r>
        <w:t xml:space="preserve">      "stockId":"1233",</w:t>
      </w:r>
    </w:p>
    <w:p w:rsidR="00B171C4" w:rsidRDefault="00B171C4" w:rsidP="00B171C4">
      <w:pPr>
        <w:spacing w:line="240" w:lineRule="auto"/>
      </w:pPr>
      <w:r>
        <w:t xml:space="preserve">      "createdUser":"duyot",</w:t>
      </w:r>
    </w:p>
    <w:p w:rsidR="00B171C4" w:rsidRDefault="00B171C4" w:rsidP="00B171C4">
      <w:pPr>
        <w:spacing w:line="240" w:lineRule="auto"/>
      </w:pPr>
      <w:r>
        <w:t xml:space="preserve">      "description":"",</w:t>
      </w:r>
    </w:p>
    <w:p w:rsidR="00B171C4" w:rsidRDefault="00B171C4" w:rsidP="00B171C4">
      <w:pPr>
        <w:spacing w:line="240" w:lineRule="auto"/>
      </w:pPr>
      <w:r>
        <w:t xml:space="preserve">      "partnerId":"1047"</w:t>
      </w:r>
    </w:p>
    <w:p w:rsidR="00B171C4" w:rsidRDefault="00B171C4" w:rsidP="00B171C4">
      <w:pPr>
        <w:spacing w:line="240" w:lineRule="auto"/>
      </w:pPr>
      <w:r>
        <w:t xml:space="preserve">   },</w:t>
      </w:r>
    </w:p>
    <w:p w:rsidR="00B171C4" w:rsidRDefault="00B171C4" w:rsidP="00B171C4">
      <w:pPr>
        <w:spacing w:line="240" w:lineRule="auto"/>
      </w:pPr>
      <w:r>
        <w:t xml:space="preserve">   "lstMjrStockTransDetail":[ </w:t>
      </w:r>
    </w:p>
    <w:p w:rsidR="00B171C4" w:rsidRDefault="00B171C4" w:rsidP="00B171C4">
      <w:pPr>
        <w:spacing w:line="240" w:lineRule="auto"/>
      </w:pPr>
      <w:r>
        <w:t xml:space="preserve">      { </w:t>
      </w:r>
    </w:p>
    <w:p w:rsidR="00B171C4" w:rsidRDefault="00B171C4" w:rsidP="00B171C4">
      <w:pPr>
        <w:spacing w:line="240" w:lineRule="auto"/>
      </w:pPr>
      <w:r>
        <w:t xml:space="preserve">         "goodsId":"1762",</w:t>
      </w:r>
    </w:p>
    <w:p w:rsidR="00B171C4" w:rsidRDefault="00B171C4" w:rsidP="00B171C4">
      <w:pPr>
        <w:spacing w:line="240" w:lineRule="auto"/>
      </w:pPr>
      <w:r>
        <w:t xml:space="preserve">         "goodsCode":"XRP",</w:t>
      </w:r>
    </w:p>
    <w:p w:rsidR="00B171C4" w:rsidRDefault="00B171C4" w:rsidP="00B171C4">
      <w:pPr>
        <w:spacing w:line="240" w:lineRule="auto"/>
      </w:pPr>
      <w:r>
        <w:t xml:space="preserve">         "goodsState":"1",</w:t>
      </w:r>
    </w:p>
    <w:p w:rsidR="00B171C4" w:rsidRDefault="00B171C4" w:rsidP="00B171C4">
      <w:pPr>
        <w:spacing w:line="240" w:lineRule="auto"/>
      </w:pPr>
      <w:r>
        <w:t xml:space="preserve">         "isSerial":"0",</w:t>
      </w:r>
    </w:p>
    <w:p w:rsidR="00B171C4" w:rsidRDefault="00B171C4" w:rsidP="00B171C4">
      <w:pPr>
        <w:spacing w:line="240" w:lineRule="auto"/>
      </w:pPr>
      <w:r>
        <w:t xml:space="preserve">         "amount":"1",</w:t>
      </w:r>
    </w:p>
    <w:p w:rsidR="00B171C4" w:rsidRDefault="00B171C4" w:rsidP="00B171C4">
      <w:pPr>
        <w:spacing w:line="240" w:lineRule="auto"/>
      </w:pPr>
      <w:r>
        <w:t xml:space="preserve">         "serial":"",</w:t>
      </w:r>
    </w:p>
    <w:p w:rsidR="00B171C4" w:rsidRDefault="00B171C4" w:rsidP="00B171C4">
      <w:pPr>
        <w:spacing w:line="240" w:lineRule="auto"/>
      </w:pPr>
      <w:r>
        <w:t xml:space="preserve">         "outputPrice":"0.2354"</w:t>
      </w:r>
    </w:p>
    <w:p w:rsidR="00B171C4" w:rsidRDefault="00B171C4" w:rsidP="00B171C4">
      <w:pPr>
        <w:spacing w:line="240" w:lineRule="auto"/>
      </w:pPr>
      <w:r>
        <w:t xml:space="preserve">      }</w:t>
      </w:r>
    </w:p>
    <w:p w:rsidR="00B171C4" w:rsidRDefault="00B171C4" w:rsidP="00B171C4">
      <w:pPr>
        <w:spacing w:line="240" w:lineRule="auto"/>
      </w:pPr>
      <w:r>
        <w:t xml:space="preserve">   ]</w:t>
      </w:r>
    </w:p>
    <w:p w:rsidR="00CF4029" w:rsidRDefault="00B171C4" w:rsidP="00B171C4">
      <w:pPr>
        <w:spacing w:line="240" w:lineRule="auto"/>
      </w:pPr>
      <w:r>
        <w:t>}</w:t>
      </w:r>
    </w:p>
    <w:p w:rsidR="00B171C4" w:rsidRDefault="00B171C4" w:rsidP="00B171C4">
      <w:pPr>
        <w:spacing w:line="240" w:lineRule="auto"/>
      </w:pPr>
    </w:p>
    <w:p w:rsidR="00B171C4" w:rsidRDefault="00B171C4" w:rsidP="00B171C4">
      <w:pPr>
        <w:spacing w:line="240" w:lineRule="auto"/>
      </w:pPr>
    </w:p>
    <w:p w:rsidR="00B171C4" w:rsidRDefault="00B171C4" w:rsidP="00B171C4">
      <w:pPr>
        <w:spacing w:line="240" w:lineRule="auto"/>
      </w:pPr>
    </w:p>
    <w:p w:rsidR="00B171C4" w:rsidRDefault="00B171C4" w:rsidP="00B171C4">
      <w:pPr>
        <w:spacing w:line="240" w:lineRule="auto"/>
      </w:pPr>
    </w:p>
    <w:p w:rsidR="00CA6100" w:rsidRPr="00B171C4" w:rsidRDefault="00CA6100" w:rsidP="00CA6100">
      <w:pPr>
        <w:rPr>
          <w:b/>
        </w:rPr>
      </w:pPr>
      <w:r w:rsidRPr="00B171C4">
        <w:rPr>
          <w:b/>
        </w:rPr>
        <w:t>Response:</w:t>
      </w:r>
    </w:p>
    <w:p w:rsidR="00B171C4" w:rsidRDefault="00B171C4" w:rsidP="00B171C4">
      <w:pPr>
        <w:spacing w:line="240" w:lineRule="auto"/>
      </w:pPr>
      <w:r>
        <w:t>{</w:t>
      </w:r>
    </w:p>
    <w:p w:rsidR="00B171C4" w:rsidRDefault="00B171C4" w:rsidP="00B171C4">
      <w:pPr>
        <w:spacing w:line="240" w:lineRule="auto"/>
      </w:pPr>
      <w:r>
        <w:t xml:space="preserve">    "statusCode": "SUCCESS",</w:t>
      </w:r>
    </w:p>
    <w:p w:rsidR="00B171C4" w:rsidRDefault="00B171C4" w:rsidP="00B171C4">
      <w:pPr>
        <w:spacing w:line="240" w:lineRule="auto"/>
      </w:pPr>
      <w:r>
        <w:t xml:space="preserve">    "statusName": null,</w:t>
      </w:r>
    </w:p>
    <w:p w:rsidR="00B171C4" w:rsidRDefault="00B171C4" w:rsidP="00B171C4">
      <w:pPr>
        <w:spacing w:line="240" w:lineRule="auto"/>
      </w:pPr>
      <w:r>
        <w:t xml:space="preserve">    "key": "PXK/TIKI-HCM/08072018/00000002",</w:t>
      </w:r>
    </w:p>
    <w:p w:rsidR="00B171C4" w:rsidRDefault="00B171C4" w:rsidP="00B171C4">
      <w:pPr>
        <w:spacing w:line="240" w:lineRule="auto"/>
      </w:pPr>
      <w:r>
        <w:t xml:space="preserve">    "total": "1.0",</w:t>
      </w:r>
    </w:p>
    <w:p w:rsidR="00B171C4" w:rsidRDefault="00B171C4" w:rsidP="00B171C4">
      <w:pPr>
        <w:spacing w:line="240" w:lineRule="auto"/>
      </w:pPr>
      <w:r>
        <w:t xml:space="preserve">    "success": "1.0"</w:t>
      </w:r>
    </w:p>
    <w:p w:rsidR="00B171C4" w:rsidRDefault="00B171C4" w:rsidP="00B171C4">
      <w:pPr>
        <w:spacing w:line="240" w:lineRule="auto"/>
      </w:pPr>
      <w:r>
        <w:t>}</w:t>
      </w:r>
    </w:p>
    <w:p w:rsidR="00AD2EBC" w:rsidRPr="00B913E7" w:rsidRDefault="00CA6100" w:rsidP="00AD2EBC">
      <w:pPr>
        <w:pStyle w:val="Heading1"/>
      </w:pPr>
      <w:bookmarkStart w:id="30" w:name="_Toc454289882"/>
      <w:bookmarkEnd w:id="29"/>
      <w:r>
        <w:lastRenderedPageBreak/>
        <w:t>Phụ lục</w:t>
      </w:r>
      <w:bookmarkEnd w:id="30"/>
    </w:p>
    <w:p w:rsidR="00AD2EBC" w:rsidRPr="00EF1CB6" w:rsidRDefault="00AD2EBC" w:rsidP="00AD2EBC">
      <w:pPr>
        <w:sectPr w:rsidR="00AD2EBC" w:rsidRPr="00EF1CB6" w:rsidSect="009B0E28">
          <w:headerReference w:type="default" r:id="rId9"/>
          <w:footerReference w:type="default" r:id="rId10"/>
          <w:pgSz w:w="11907" w:h="16839" w:code="9"/>
          <w:pgMar w:top="1440" w:right="720" w:bottom="1440" w:left="1440" w:header="720" w:footer="0" w:gutter="0"/>
          <w:pgBorders w:display="firstPage" w:offsetFrom="page">
            <w:top w:val="single" w:sz="8" w:space="24" w:color="auto"/>
            <w:left w:val="single" w:sz="8" w:space="31" w:color="auto"/>
            <w:bottom w:val="single" w:sz="8" w:space="24" w:color="auto"/>
            <w:right w:val="single" w:sz="8" w:space="24" w:color="auto"/>
          </w:pgBorders>
          <w:cols w:space="720"/>
          <w:titlePg/>
          <w:docGrid w:linePitch="360"/>
        </w:sectPr>
      </w:pPr>
      <w:bookmarkStart w:id="31" w:name="_Toc190514022"/>
    </w:p>
    <w:bookmarkEnd w:id="31"/>
    <w:p w:rsidR="00AD2EBC" w:rsidRDefault="00AD2EBC" w:rsidP="00AD2EBC">
      <w:pPr>
        <w:rPr>
          <w:color w:val="0070C0"/>
        </w:rPr>
      </w:pPr>
    </w:p>
    <w:sectPr w:rsidR="00AD2EBC" w:rsidSect="00246DD8">
      <w:headerReference w:type="default" r:id="rId11"/>
      <w:footerReference w:type="default" r:id="rId12"/>
      <w:pgSz w:w="11907" w:h="16839" w:code="9"/>
      <w:pgMar w:top="1440" w:right="72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CA2" w:rsidRDefault="00561CA2" w:rsidP="006628DE">
      <w:pPr>
        <w:spacing w:after="0" w:line="240" w:lineRule="auto"/>
      </w:pPr>
      <w:r>
        <w:separator/>
      </w:r>
    </w:p>
  </w:endnote>
  <w:endnote w:type="continuationSeparator" w:id="0">
    <w:p w:rsidR="00561CA2" w:rsidRDefault="00561CA2" w:rsidP="0066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jc w:val="right"/>
      <w:tblLook w:val="04A0" w:firstRow="1" w:lastRow="0" w:firstColumn="1" w:lastColumn="0" w:noHBand="0" w:noVBand="1"/>
    </w:tblPr>
    <w:tblGrid>
      <w:gridCol w:w="9720"/>
    </w:tblGrid>
    <w:tr w:rsidR="00D115DB" w:rsidRPr="00045C32" w:rsidTr="008E4B4F">
      <w:trPr>
        <w:trHeight w:hRule="exact" w:val="555"/>
        <w:jc w:val="right"/>
      </w:trPr>
      <w:tc>
        <w:tcPr>
          <w:tcW w:w="9720" w:type="dxa"/>
          <w:tcBorders>
            <w:top w:val="single" w:sz="6" w:space="0" w:color="000000"/>
          </w:tcBorders>
        </w:tcPr>
        <w:p w:rsidR="00D115DB" w:rsidRPr="008E4B4F" w:rsidRDefault="00D115DB" w:rsidP="008E4B4F">
          <w:pPr>
            <w:jc w:val="center"/>
            <w:rPr>
              <w:bCs/>
              <w:color w:val="777777"/>
              <w:sz w:val="16"/>
              <w:szCs w:val="16"/>
            </w:rPr>
          </w:pPr>
          <w:r w:rsidRPr="0090735C">
            <w:rPr>
              <w:bCs/>
              <w:color w:val="000000" w:themeColor="text1"/>
              <w:sz w:val="16"/>
              <w:szCs w:val="16"/>
            </w:rPr>
            <w:t>A</w:t>
          </w:r>
          <w:r w:rsidRPr="0090735C">
            <w:rPr>
              <w:color w:val="000000" w:themeColor="text1"/>
              <w:sz w:val="16"/>
              <w:szCs w:val="16"/>
            </w:rPr>
            <w:t>ll right reserved. Passing on and copying of this document, use and communication of its contents not permitted without written authorization from VIVAS</w:t>
          </w:r>
        </w:p>
      </w:tc>
    </w:tr>
    <w:tr w:rsidR="00D115DB" w:rsidRPr="00045C32" w:rsidTr="008E4B4F">
      <w:trPr>
        <w:trHeight w:hRule="exact" w:val="288"/>
        <w:jc w:val="right"/>
      </w:trPr>
      <w:tc>
        <w:tcPr>
          <w:tcW w:w="9720" w:type="dxa"/>
        </w:tcPr>
        <w:p w:rsidR="00D115DB" w:rsidRPr="0090735C" w:rsidRDefault="00D115DB" w:rsidP="008E4B4F">
          <w:pPr>
            <w:jc w:val="right"/>
            <w:rPr>
              <w:bCs/>
              <w:color w:val="000000" w:themeColor="text1"/>
            </w:rPr>
          </w:pPr>
          <w:r w:rsidRPr="0090735C">
            <w:rPr>
              <w:bCs/>
              <w:color w:val="000000" w:themeColor="text1"/>
            </w:rPr>
            <w:t xml:space="preserve">Page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PAGE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E55E89">
            <w:rPr>
              <w:bCs/>
              <w:noProof/>
              <w:color w:val="000000" w:themeColor="text1"/>
            </w:rPr>
            <w:t>8</w:t>
          </w:r>
          <w:r w:rsidRPr="0090735C">
            <w:rPr>
              <w:bCs/>
              <w:color w:val="000000" w:themeColor="text1"/>
            </w:rPr>
            <w:fldChar w:fldCharType="end"/>
          </w:r>
          <w:r w:rsidRPr="0090735C">
            <w:rPr>
              <w:bCs/>
              <w:color w:val="000000" w:themeColor="text1"/>
            </w:rPr>
            <w:t xml:space="preserve"> /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NUMPAGES 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E55E89">
            <w:rPr>
              <w:bCs/>
              <w:noProof/>
              <w:color w:val="000000" w:themeColor="text1"/>
            </w:rPr>
            <w:t>10</w:t>
          </w:r>
          <w:r w:rsidRPr="0090735C">
            <w:rPr>
              <w:bCs/>
              <w:color w:val="000000" w:themeColor="text1"/>
            </w:rPr>
            <w:fldChar w:fldCharType="end"/>
          </w:r>
        </w:p>
        <w:p w:rsidR="00D115DB" w:rsidRPr="00EE6F16" w:rsidRDefault="00D115DB" w:rsidP="008E4B4F">
          <w:pPr>
            <w:jc w:val="center"/>
            <w:rPr>
              <w:bCs/>
              <w:color w:val="777777"/>
              <w:sz w:val="16"/>
            </w:rPr>
          </w:pPr>
        </w:p>
      </w:tc>
    </w:tr>
  </w:tbl>
  <w:p w:rsidR="00D115DB" w:rsidRPr="0031018A" w:rsidRDefault="00D115DB" w:rsidP="00836543">
    <w:pPr>
      <w:pStyle w:val="Footer"/>
      <w:rPr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jc w:val="right"/>
      <w:tblLook w:val="04A0" w:firstRow="1" w:lastRow="0" w:firstColumn="1" w:lastColumn="0" w:noHBand="0" w:noVBand="1"/>
    </w:tblPr>
    <w:tblGrid>
      <w:gridCol w:w="9720"/>
    </w:tblGrid>
    <w:tr w:rsidR="00D115DB" w:rsidRPr="00045C32" w:rsidTr="00991E4A">
      <w:trPr>
        <w:trHeight w:hRule="exact" w:val="555"/>
        <w:jc w:val="right"/>
      </w:trPr>
      <w:tc>
        <w:tcPr>
          <w:tcW w:w="9720" w:type="dxa"/>
          <w:tcBorders>
            <w:top w:val="single" w:sz="6" w:space="0" w:color="000000"/>
          </w:tcBorders>
        </w:tcPr>
        <w:p w:rsidR="00D115DB" w:rsidRPr="008E4B4F" w:rsidRDefault="00D115DB" w:rsidP="00CC33CB">
          <w:pPr>
            <w:jc w:val="center"/>
            <w:rPr>
              <w:bCs/>
              <w:color w:val="777777"/>
              <w:sz w:val="16"/>
              <w:szCs w:val="16"/>
            </w:rPr>
          </w:pPr>
          <w:r w:rsidRPr="0090735C">
            <w:rPr>
              <w:bCs/>
              <w:color w:val="000000" w:themeColor="text1"/>
              <w:sz w:val="16"/>
              <w:szCs w:val="16"/>
            </w:rPr>
            <w:t>A</w:t>
          </w:r>
          <w:r w:rsidRPr="0090735C">
            <w:rPr>
              <w:color w:val="000000" w:themeColor="text1"/>
              <w:sz w:val="16"/>
              <w:szCs w:val="16"/>
            </w:rPr>
            <w:t>ll right reserved. Passing on and copying of this document, use and communication of its contents not permitted without written authorization from VIVAS</w:t>
          </w:r>
        </w:p>
      </w:tc>
    </w:tr>
    <w:tr w:rsidR="00D115DB" w:rsidRPr="00045C32" w:rsidTr="00991E4A">
      <w:trPr>
        <w:trHeight w:hRule="exact" w:val="288"/>
        <w:jc w:val="right"/>
      </w:trPr>
      <w:tc>
        <w:tcPr>
          <w:tcW w:w="9720" w:type="dxa"/>
        </w:tcPr>
        <w:p w:rsidR="00D115DB" w:rsidRPr="0090735C" w:rsidRDefault="00D115DB" w:rsidP="00CC33CB">
          <w:pPr>
            <w:jc w:val="right"/>
            <w:rPr>
              <w:bCs/>
              <w:color w:val="000000" w:themeColor="text1"/>
            </w:rPr>
          </w:pPr>
          <w:r w:rsidRPr="0090735C">
            <w:rPr>
              <w:bCs/>
              <w:color w:val="000000" w:themeColor="text1"/>
            </w:rPr>
            <w:t xml:space="preserve">Page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PAGE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554B38">
            <w:rPr>
              <w:bCs/>
              <w:noProof/>
              <w:color w:val="000000" w:themeColor="text1"/>
            </w:rPr>
            <w:t>10</w:t>
          </w:r>
          <w:r w:rsidRPr="0090735C">
            <w:rPr>
              <w:bCs/>
              <w:color w:val="000000" w:themeColor="text1"/>
            </w:rPr>
            <w:fldChar w:fldCharType="end"/>
          </w:r>
          <w:r w:rsidRPr="0090735C">
            <w:rPr>
              <w:bCs/>
              <w:color w:val="000000" w:themeColor="text1"/>
            </w:rPr>
            <w:t xml:space="preserve"> /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NUMPAGES 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554B38">
            <w:rPr>
              <w:bCs/>
              <w:noProof/>
              <w:color w:val="000000" w:themeColor="text1"/>
            </w:rPr>
            <w:t>10</w:t>
          </w:r>
          <w:r w:rsidRPr="0090735C">
            <w:rPr>
              <w:bCs/>
              <w:color w:val="000000" w:themeColor="text1"/>
            </w:rPr>
            <w:fldChar w:fldCharType="end"/>
          </w:r>
        </w:p>
        <w:p w:rsidR="00D115DB" w:rsidRPr="00EE6F16" w:rsidRDefault="00D115DB" w:rsidP="00CC33CB">
          <w:pPr>
            <w:jc w:val="center"/>
            <w:rPr>
              <w:bCs/>
              <w:color w:val="777777"/>
              <w:sz w:val="16"/>
            </w:rPr>
          </w:pPr>
        </w:p>
      </w:tc>
    </w:tr>
  </w:tbl>
  <w:p w:rsidR="00D115DB" w:rsidRPr="0031018A" w:rsidRDefault="00D115DB" w:rsidP="00836543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CA2" w:rsidRDefault="00561CA2" w:rsidP="006628DE">
      <w:pPr>
        <w:spacing w:after="0" w:line="240" w:lineRule="auto"/>
      </w:pPr>
      <w:r>
        <w:separator/>
      </w:r>
    </w:p>
  </w:footnote>
  <w:footnote w:type="continuationSeparator" w:id="0">
    <w:p w:rsidR="00561CA2" w:rsidRDefault="00561CA2" w:rsidP="00662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3470"/>
      <w:gridCol w:w="6277"/>
    </w:tblGrid>
    <w:tr w:rsidR="00D115DB" w:rsidRPr="0090735C" w:rsidTr="00343D97">
      <w:trPr>
        <w:trHeight w:hRule="exact" w:val="288"/>
        <w:jc w:val="right"/>
      </w:trPr>
      <w:tc>
        <w:tcPr>
          <w:tcW w:w="3470" w:type="dxa"/>
        </w:tcPr>
        <w:p w:rsidR="00D115DB" w:rsidRPr="0090735C" w:rsidRDefault="00D115DB" w:rsidP="0047307E">
          <w:pPr>
            <w:rPr>
              <w:bCs/>
              <w:noProof/>
            </w:rPr>
          </w:pPr>
        </w:p>
      </w:tc>
      <w:tc>
        <w:tcPr>
          <w:tcW w:w="6277" w:type="dxa"/>
          <w:shd w:val="clear" w:color="auto" w:fill="auto"/>
          <w:vAlign w:val="center"/>
        </w:tcPr>
        <w:p w:rsidR="00D115DB" w:rsidRPr="0090735C" w:rsidRDefault="00343D97" w:rsidP="00836543">
          <w:pPr>
            <w:jc w:val="right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WMS</w:t>
          </w:r>
        </w:p>
      </w:tc>
    </w:tr>
    <w:tr w:rsidR="00D115DB" w:rsidRPr="0090735C" w:rsidTr="00343D97">
      <w:trPr>
        <w:trHeight w:hRule="exact" w:val="288"/>
        <w:jc w:val="right"/>
      </w:trPr>
      <w:tc>
        <w:tcPr>
          <w:tcW w:w="3470" w:type="dxa"/>
        </w:tcPr>
        <w:p w:rsidR="00343D97" w:rsidRDefault="00343D97" w:rsidP="00343D97">
          <w:pPr>
            <w:pStyle w:val="Header"/>
            <w:jc w:val="left"/>
            <w:rPr>
              <w:b/>
              <w:szCs w:val="16"/>
            </w:rPr>
          </w:pPr>
          <w:r>
            <w:rPr>
              <w:b/>
              <w:szCs w:val="16"/>
            </w:rPr>
            <w:t>WMS v1.0</w:t>
          </w:r>
        </w:p>
        <w:p w:rsidR="00343D97" w:rsidRPr="0090735C" w:rsidRDefault="00343D97" w:rsidP="00343D97">
          <w:pPr>
            <w:pStyle w:val="Header"/>
            <w:jc w:val="left"/>
            <w:rPr>
              <w:b/>
              <w:szCs w:val="16"/>
            </w:rPr>
          </w:pPr>
        </w:p>
        <w:p w:rsidR="00D115DB" w:rsidRPr="0090735C" w:rsidRDefault="00D115DB" w:rsidP="00343D97">
          <w:pPr>
            <w:rPr>
              <w:bCs/>
              <w:noProof/>
            </w:rPr>
          </w:pPr>
        </w:p>
      </w:tc>
      <w:tc>
        <w:tcPr>
          <w:tcW w:w="6277" w:type="dxa"/>
          <w:shd w:val="clear" w:color="auto" w:fill="auto"/>
          <w:vAlign w:val="center"/>
        </w:tcPr>
        <w:p w:rsidR="00D115DB" w:rsidRPr="0090735C" w:rsidRDefault="00E22A51" w:rsidP="00A7611C">
          <w:pPr>
            <w:jc w:val="right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Tài liệu đặc tả API</w:t>
          </w:r>
          <w:r w:rsidR="00D115DB">
            <w:rPr>
              <w:bCs/>
              <w:sz w:val="16"/>
              <w:szCs w:val="16"/>
            </w:rPr>
            <w:t xml:space="preserve"> </w:t>
          </w:r>
          <w:r w:rsidR="00343D97">
            <w:rPr>
              <w:bCs/>
              <w:sz w:val="16"/>
              <w:szCs w:val="16"/>
            </w:rPr>
            <w:t>1.0</w:t>
          </w:r>
        </w:p>
      </w:tc>
    </w:tr>
  </w:tbl>
  <w:p w:rsidR="00D115DB" w:rsidRPr="00DC5A01" w:rsidRDefault="00D115DB" w:rsidP="00DC5A01">
    <w:pPr>
      <w:pStyle w:val="NoSpaci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5564"/>
      <w:gridCol w:w="4183"/>
    </w:tblGrid>
    <w:tr w:rsidR="00D115DB" w:rsidRPr="0090735C" w:rsidTr="000A1071">
      <w:trPr>
        <w:trHeight w:hRule="exact" w:val="288"/>
        <w:jc w:val="right"/>
      </w:trPr>
      <w:tc>
        <w:tcPr>
          <w:tcW w:w="8344" w:type="dxa"/>
        </w:tcPr>
        <w:p w:rsidR="00D115DB" w:rsidRPr="0090735C" w:rsidRDefault="00D115DB" w:rsidP="0047307E">
          <w:pPr>
            <w:rPr>
              <w:bCs/>
              <w:noProof/>
            </w:rPr>
          </w:pPr>
          <w:r w:rsidRPr="0090735C">
            <w:rPr>
              <w:bCs/>
              <w:noProof/>
            </w:rPr>
            <w:drawing>
              <wp:inline distT="0" distB="0" distL="0" distR="0" wp14:anchorId="0EEAFE2B" wp14:editId="6825822C">
                <wp:extent cx="762000" cy="177800"/>
                <wp:effectExtent l="0" t="0" r="0" b="0"/>
                <wp:docPr id="9" name="Picture 7" descr="Vivas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Vivas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15" w:type="dxa"/>
          <w:shd w:val="clear" w:color="auto" w:fill="auto"/>
          <w:vAlign w:val="center"/>
        </w:tcPr>
        <w:p w:rsidR="00D115DB" w:rsidRPr="0090735C" w:rsidRDefault="00D115DB" w:rsidP="00836543">
          <w:pPr>
            <w:jc w:val="right"/>
            <w:rPr>
              <w:bCs/>
              <w:sz w:val="16"/>
              <w:szCs w:val="16"/>
            </w:rPr>
          </w:pPr>
          <w:r w:rsidRPr="0090735C">
            <w:rPr>
              <w:bCs/>
              <w:sz w:val="16"/>
              <w:szCs w:val="16"/>
            </w:rPr>
            <w:fldChar w:fldCharType="begin"/>
          </w:r>
          <w:r w:rsidRPr="0090735C">
            <w:rPr>
              <w:bCs/>
              <w:sz w:val="16"/>
              <w:szCs w:val="16"/>
            </w:rPr>
            <w:instrText xml:space="preserve"> DOCPROPERTY  "Project name"  \* MERGEFORMAT </w:instrText>
          </w:r>
          <w:r w:rsidRPr="0090735C">
            <w:rPr>
              <w:bCs/>
              <w:sz w:val="16"/>
              <w:szCs w:val="16"/>
            </w:rPr>
            <w:fldChar w:fldCharType="separate"/>
          </w:r>
          <w:r w:rsidR="0099329F">
            <w:rPr>
              <w:bCs/>
              <w:sz w:val="16"/>
              <w:szCs w:val="16"/>
            </w:rPr>
            <w:t>[Project name]</w:t>
          </w:r>
          <w:r w:rsidRPr="0090735C">
            <w:rPr>
              <w:bCs/>
              <w:sz w:val="16"/>
              <w:szCs w:val="16"/>
            </w:rPr>
            <w:fldChar w:fldCharType="end"/>
          </w:r>
        </w:p>
      </w:tc>
    </w:tr>
    <w:tr w:rsidR="00D115DB" w:rsidRPr="0090735C" w:rsidTr="000A1071">
      <w:trPr>
        <w:trHeight w:hRule="exact" w:val="288"/>
        <w:jc w:val="right"/>
      </w:trPr>
      <w:tc>
        <w:tcPr>
          <w:tcW w:w="8344" w:type="dxa"/>
        </w:tcPr>
        <w:p w:rsidR="00D115DB" w:rsidRPr="0090735C" w:rsidRDefault="00D115DB" w:rsidP="004B7FFA">
          <w:pPr>
            <w:jc w:val="right"/>
            <w:rPr>
              <w:bCs/>
              <w:noProof/>
            </w:rPr>
          </w:pPr>
        </w:p>
      </w:tc>
      <w:tc>
        <w:tcPr>
          <w:tcW w:w="6315" w:type="dxa"/>
          <w:shd w:val="clear" w:color="auto" w:fill="auto"/>
          <w:vAlign w:val="center"/>
        </w:tcPr>
        <w:p w:rsidR="00D115DB" w:rsidRPr="0090735C" w:rsidRDefault="00D115DB" w:rsidP="005B6D59">
          <w:pPr>
            <w:jc w:val="right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Low Level Design</w:t>
          </w:r>
          <w:r w:rsidRPr="0090735C">
            <w:rPr>
              <w:bCs/>
              <w:sz w:val="16"/>
              <w:szCs w:val="16"/>
            </w:rPr>
            <w:t xml:space="preserve"> – </w:t>
          </w:r>
          <w:r w:rsidRPr="0090735C">
            <w:rPr>
              <w:bCs/>
              <w:sz w:val="16"/>
              <w:szCs w:val="16"/>
            </w:rPr>
            <w:fldChar w:fldCharType="begin"/>
          </w:r>
          <w:r w:rsidRPr="0090735C">
            <w:rPr>
              <w:bCs/>
              <w:sz w:val="16"/>
              <w:szCs w:val="16"/>
            </w:rPr>
            <w:instrText xml:space="preserve"> DOCPROPERTY  "Document version"  \* MERGEFORMAT </w:instrText>
          </w:r>
          <w:r w:rsidRPr="0090735C">
            <w:rPr>
              <w:bCs/>
              <w:sz w:val="16"/>
              <w:szCs w:val="16"/>
            </w:rPr>
            <w:fldChar w:fldCharType="separate"/>
          </w:r>
          <w:r w:rsidR="0099329F">
            <w:rPr>
              <w:bCs/>
              <w:sz w:val="16"/>
              <w:szCs w:val="16"/>
            </w:rPr>
            <w:t>[Document version]</w:t>
          </w:r>
          <w:r w:rsidRPr="0090735C">
            <w:rPr>
              <w:bCs/>
              <w:sz w:val="16"/>
              <w:szCs w:val="16"/>
            </w:rPr>
            <w:fldChar w:fldCharType="end"/>
          </w:r>
        </w:p>
      </w:tc>
    </w:tr>
    <w:tr w:rsidR="00D115DB" w:rsidRPr="0090735C" w:rsidTr="000A1071">
      <w:trPr>
        <w:trHeight w:hRule="exact" w:val="288"/>
        <w:jc w:val="right"/>
      </w:trPr>
      <w:tc>
        <w:tcPr>
          <w:tcW w:w="8344" w:type="dxa"/>
          <w:tcBorders>
            <w:bottom w:val="single" w:sz="8" w:space="0" w:color="auto"/>
          </w:tcBorders>
        </w:tcPr>
        <w:p w:rsidR="00D115DB" w:rsidRPr="0090735C" w:rsidRDefault="00D115DB" w:rsidP="008E4B4F">
          <w:pPr>
            <w:pStyle w:val="Header"/>
            <w:jc w:val="left"/>
            <w:rPr>
              <w:b/>
              <w:szCs w:val="16"/>
            </w:rPr>
          </w:pPr>
          <w:r w:rsidRPr="0090735C">
            <w:rPr>
              <w:b/>
              <w:szCs w:val="16"/>
            </w:rPr>
            <w:fldChar w:fldCharType="begin"/>
          </w:r>
          <w:r w:rsidRPr="0090735C">
            <w:rPr>
              <w:b/>
              <w:szCs w:val="16"/>
            </w:rPr>
            <w:instrText xml:space="preserve"> DOCPROPERTY  "Product name"  \* MERGEFORMAT </w:instrText>
          </w:r>
          <w:r w:rsidRPr="0090735C">
            <w:rPr>
              <w:b/>
              <w:szCs w:val="16"/>
            </w:rPr>
            <w:fldChar w:fldCharType="separate"/>
          </w:r>
          <w:r w:rsidR="0099329F">
            <w:rPr>
              <w:b/>
              <w:szCs w:val="16"/>
            </w:rPr>
            <w:t>[Product name]</w:t>
          </w:r>
          <w:r w:rsidRPr="0090735C">
            <w:rPr>
              <w:b/>
              <w:szCs w:val="16"/>
            </w:rPr>
            <w:fldChar w:fldCharType="end"/>
          </w:r>
        </w:p>
        <w:p w:rsidR="00D115DB" w:rsidRPr="0090735C" w:rsidRDefault="00D115DB" w:rsidP="004B7FFA">
          <w:pPr>
            <w:jc w:val="right"/>
            <w:rPr>
              <w:bCs/>
              <w:noProof/>
            </w:rPr>
          </w:pPr>
        </w:p>
      </w:tc>
      <w:tc>
        <w:tcPr>
          <w:tcW w:w="6315" w:type="dxa"/>
          <w:tcBorders>
            <w:bottom w:val="single" w:sz="8" w:space="0" w:color="auto"/>
          </w:tcBorders>
          <w:shd w:val="clear" w:color="auto" w:fill="auto"/>
          <w:vAlign w:val="center"/>
        </w:tcPr>
        <w:p w:rsidR="00D115DB" w:rsidRPr="0090735C" w:rsidRDefault="00D115DB" w:rsidP="00D812C7">
          <w:pPr>
            <w:jc w:val="right"/>
            <w:rPr>
              <w:bCs/>
              <w:sz w:val="16"/>
              <w:szCs w:val="16"/>
            </w:rPr>
          </w:pPr>
          <w:r w:rsidRPr="008C5260">
            <w:rPr>
              <w:bCs/>
              <w:sz w:val="16"/>
              <w:szCs w:val="16"/>
            </w:rPr>
            <w:fldChar w:fldCharType="begin"/>
          </w:r>
          <w:r w:rsidRPr="008C5260">
            <w:rPr>
              <w:bCs/>
              <w:sz w:val="16"/>
              <w:szCs w:val="16"/>
            </w:rPr>
            <w:instrText xml:space="preserve"> DOCPROPERTY  "Document id"  \* MERGEFORMAT </w:instrText>
          </w:r>
          <w:r w:rsidRPr="008C5260">
            <w:rPr>
              <w:bCs/>
              <w:sz w:val="16"/>
              <w:szCs w:val="16"/>
            </w:rPr>
            <w:fldChar w:fldCharType="separate"/>
          </w:r>
          <w:r w:rsidR="0099329F">
            <w:rPr>
              <w:bCs/>
              <w:sz w:val="16"/>
              <w:szCs w:val="16"/>
            </w:rPr>
            <w:t>[Document id]</w:t>
          </w:r>
          <w:r w:rsidRPr="008C5260">
            <w:rPr>
              <w:bCs/>
              <w:sz w:val="16"/>
              <w:szCs w:val="16"/>
            </w:rPr>
            <w:fldChar w:fldCharType="end"/>
          </w:r>
        </w:p>
      </w:tc>
    </w:tr>
  </w:tbl>
  <w:p w:rsidR="00D115DB" w:rsidRPr="00DC5A01" w:rsidRDefault="00D115DB" w:rsidP="00DC5A01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39CC4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5C70F8"/>
    <w:multiLevelType w:val="multilevel"/>
    <w:tmpl w:val="D306276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C0000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C0000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C0000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EE3536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D97556"/>
    <w:multiLevelType w:val="hybridMultilevel"/>
    <w:tmpl w:val="8B44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87DEC"/>
    <w:multiLevelType w:val="multilevel"/>
    <w:tmpl w:val="11F6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300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51504C"/>
    <w:multiLevelType w:val="hybridMultilevel"/>
    <w:tmpl w:val="383EF95C"/>
    <w:lvl w:ilvl="0" w:tplc="44B4205A">
      <w:start w:val="1"/>
      <w:numFmt w:val="bullet"/>
      <w:pStyle w:val="FirstLevelBullet"/>
      <w:lvlText w:val="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D74E723A">
      <w:start w:val="1"/>
      <w:numFmt w:val="bullet"/>
      <w:pStyle w:val="SecondLevel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361B5C97"/>
    <w:multiLevelType w:val="hybridMultilevel"/>
    <w:tmpl w:val="B6602128"/>
    <w:lvl w:ilvl="0" w:tplc="1466F9A6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82D2E"/>
    <w:multiLevelType w:val="hybridMultilevel"/>
    <w:tmpl w:val="F8046A54"/>
    <w:lvl w:ilvl="0" w:tplc="A7B2F9DC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15F81"/>
    <w:multiLevelType w:val="hybridMultilevel"/>
    <w:tmpl w:val="6A6ACBCA"/>
    <w:lvl w:ilvl="0" w:tplc="FFFFFFFF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</w:rPr>
    </w:lvl>
    <w:lvl w:ilvl="1" w:tplc="FFFFFFFF">
      <w:start w:val="1"/>
      <w:numFmt w:val="bullet"/>
      <w:pStyle w:val="ListBullet2"/>
      <w:lvlText w:val=""/>
      <w:lvlJc w:val="left"/>
      <w:pPr>
        <w:tabs>
          <w:tab w:val="num" w:pos="1987"/>
        </w:tabs>
        <w:ind w:left="198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9" w15:restartNumberingAfterBreak="0">
    <w:nsid w:val="49557E45"/>
    <w:multiLevelType w:val="hybridMultilevel"/>
    <w:tmpl w:val="FFC85114"/>
    <w:lvl w:ilvl="0" w:tplc="0FD246B8">
      <w:start w:val="1"/>
      <w:numFmt w:val="bullet"/>
      <w:pStyle w:val="Bullet1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E33033A2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A235B"/>
    <w:multiLevelType w:val="hybridMultilevel"/>
    <w:tmpl w:val="18A4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71F51"/>
    <w:multiLevelType w:val="hybridMultilevel"/>
    <w:tmpl w:val="4686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7"/>
  </w:num>
  <w:num w:numId="5">
    <w:abstractNumId w:val="0"/>
  </w:num>
  <w:num w:numId="6">
    <w:abstractNumId w:val="5"/>
  </w:num>
  <w:num w:numId="7">
    <w:abstractNumId w:val="9"/>
  </w:num>
  <w:num w:numId="8">
    <w:abstractNumId w:val="9"/>
  </w:num>
  <w:num w:numId="9">
    <w:abstractNumId w:val="9"/>
  </w:num>
  <w:num w:numId="10">
    <w:abstractNumId w:val="3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6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1tjQ3sTA0MzEwtzRU0lEKTi0uzszPAykwrAUArlQiQiwAAAA="/>
  </w:docVars>
  <w:rsids>
    <w:rsidRoot w:val="0099329F"/>
    <w:rsid w:val="00005739"/>
    <w:rsid w:val="00020EBC"/>
    <w:rsid w:val="000220F6"/>
    <w:rsid w:val="0002231B"/>
    <w:rsid w:val="000313B8"/>
    <w:rsid w:val="0003403F"/>
    <w:rsid w:val="0004026F"/>
    <w:rsid w:val="000411A0"/>
    <w:rsid w:val="00043681"/>
    <w:rsid w:val="00045C32"/>
    <w:rsid w:val="00054BF5"/>
    <w:rsid w:val="00064039"/>
    <w:rsid w:val="0007372F"/>
    <w:rsid w:val="000753EB"/>
    <w:rsid w:val="00076E69"/>
    <w:rsid w:val="00084092"/>
    <w:rsid w:val="000860C8"/>
    <w:rsid w:val="000906FD"/>
    <w:rsid w:val="00090E33"/>
    <w:rsid w:val="00095D44"/>
    <w:rsid w:val="00097C11"/>
    <w:rsid w:val="000A1071"/>
    <w:rsid w:val="000A4E81"/>
    <w:rsid w:val="000A6805"/>
    <w:rsid w:val="000B062C"/>
    <w:rsid w:val="000B57E0"/>
    <w:rsid w:val="000B6195"/>
    <w:rsid w:val="000C495D"/>
    <w:rsid w:val="000D35C4"/>
    <w:rsid w:val="000E08F1"/>
    <w:rsid w:val="000E0D8A"/>
    <w:rsid w:val="0011596B"/>
    <w:rsid w:val="00130140"/>
    <w:rsid w:val="00130D33"/>
    <w:rsid w:val="001322D2"/>
    <w:rsid w:val="0014364B"/>
    <w:rsid w:val="00151302"/>
    <w:rsid w:val="0015388A"/>
    <w:rsid w:val="00161B66"/>
    <w:rsid w:val="001766FA"/>
    <w:rsid w:val="00176773"/>
    <w:rsid w:val="001873C3"/>
    <w:rsid w:val="00187C17"/>
    <w:rsid w:val="001A0B7D"/>
    <w:rsid w:val="001A5F4E"/>
    <w:rsid w:val="001A7C89"/>
    <w:rsid w:val="001B17E3"/>
    <w:rsid w:val="001B708D"/>
    <w:rsid w:val="001C38FF"/>
    <w:rsid w:val="001C3D0F"/>
    <w:rsid w:val="001D250B"/>
    <w:rsid w:val="001E0C2C"/>
    <w:rsid w:val="001E1FD4"/>
    <w:rsid w:val="001E344D"/>
    <w:rsid w:val="001E38F7"/>
    <w:rsid w:val="001E4ADC"/>
    <w:rsid w:val="001E4CB9"/>
    <w:rsid w:val="001E560D"/>
    <w:rsid w:val="001F1373"/>
    <w:rsid w:val="001F2268"/>
    <w:rsid w:val="00201113"/>
    <w:rsid w:val="00206961"/>
    <w:rsid w:val="00214790"/>
    <w:rsid w:val="00214C28"/>
    <w:rsid w:val="00215B41"/>
    <w:rsid w:val="00222B26"/>
    <w:rsid w:val="002278CE"/>
    <w:rsid w:val="00230A71"/>
    <w:rsid w:val="002318AF"/>
    <w:rsid w:val="00246DD8"/>
    <w:rsid w:val="002539EC"/>
    <w:rsid w:val="00265284"/>
    <w:rsid w:val="0028555A"/>
    <w:rsid w:val="00285922"/>
    <w:rsid w:val="00287CC5"/>
    <w:rsid w:val="002928DB"/>
    <w:rsid w:val="00293925"/>
    <w:rsid w:val="00296F5E"/>
    <w:rsid w:val="00297027"/>
    <w:rsid w:val="002D2493"/>
    <w:rsid w:val="002D7034"/>
    <w:rsid w:val="002E0AAE"/>
    <w:rsid w:val="002F0EB1"/>
    <w:rsid w:val="002F5DF2"/>
    <w:rsid w:val="00304177"/>
    <w:rsid w:val="0030616E"/>
    <w:rsid w:val="0031018A"/>
    <w:rsid w:val="00314E17"/>
    <w:rsid w:val="00325FD3"/>
    <w:rsid w:val="0033690F"/>
    <w:rsid w:val="00343D97"/>
    <w:rsid w:val="00344DD1"/>
    <w:rsid w:val="003468EF"/>
    <w:rsid w:val="00347A5C"/>
    <w:rsid w:val="003567B5"/>
    <w:rsid w:val="00357FFA"/>
    <w:rsid w:val="003635F1"/>
    <w:rsid w:val="00381C31"/>
    <w:rsid w:val="00390912"/>
    <w:rsid w:val="003924BD"/>
    <w:rsid w:val="00395E5B"/>
    <w:rsid w:val="003A19BA"/>
    <w:rsid w:val="003A404C"/>
    <w:rsid w:val="003A4F95"/>
    <w:rsid w:val="003B31E8"/>
    <w:rsid w:val="003C333F"/>
    <w:rsid w:val="003D1088"/>
    <w:rsid w:val="003D27DE"/>
    <w:rsid w:val="003D3C79"/>
    <w:rsid w:val="003E21A5"/>
    <w:rsid w:val="004052DE"/>
    <w:rsid w:val="00410DAE"/>
    <w:rsid w:val="004118E2"/>
    <w:rsid w:val="00412FD5"/>
    <w:rsid w:val="00414554"/>
    <w:rsid w:val="00417B6F"/>
    <w:rsid w:val="00425A77"/>
    <w:rsid w:val="00434269"/>
    <w:rsid w:val="00436D33"/>
    <w:rsid w:val="004376F5"/>
    <w:rsid w:val="004406FC"/>
    <w:rsid w:val="00453028"/>
    <w:rsid w:val="0045555D"/>
    <w:rsid w:val="004570BB"/>
    <w:rsid w:val="004677DC"/>
    <w:rsid w:val="00467A3F"/>
    <w:rsid w:val="0047307E"/>
    <w:rsid w:val="0047355D"/>
    <w:rsid w:val="0048331B"/>
    <w:rsid w:val="004850C8"/>
    <w:rsid w:val="0048674C"/>
    <w:rsid w:val="0049500B"/>
    <w:rsid w:val="004A4A81"/>
    <w:rsid w:val="004A7A8E"/>
    <w:rsid w:val="004B3379"/>
    <w:rsid w:val="004B583D"/>
    <w:rsid w:val="004B7FFA"/>
    <w:rsid w:val="004C1BF9"/>
    <w:rsid w:val="004C276A"/>
    <w:rsid w:val="004C6300"/>
    <w:rsid w:val="004C6D8E"/>
    <w:rsid w:val="004D456A"/>
    <w:rsid w:val="004F4625"/>
    <w:rsid w:val="004F7530"/>
    <w:rsid w:val="005041F8"/>
    <w:rsid w:val="00510130"/>
    <w:rsid w:val="00526A2B"/>
    <w:rsid w:val="00530C27"/>
    <w:rsid w:val="0053125A"/>
    <w:rsid w:val="00532F65"/>
    <w:rsid w:val="0053797C"/>
    <w:rsid w:val="00537EE4"/>
    <w:rsid w:val="005418EF"/>
    <w:rsid w:val="00554B38"/>
    <w:rsid w:val="00556D72"/>
    <w:rsid w:val="00560F3B"/>
    <w:rsid w:val="00561CA2"/>
    <w:rsid w:val="00581F98"/>
    <w:rsid w:val="005936B0"/>
    <w:rsid w:val="005945CF"/>
    <w:rsid w:val="005A1A9E"/>
    <w:rsid w:val="005B09C7"/>
    <w:rsid w:val="005B2BB8"/>
    <w:rsid w:val="005B6D59"/>
    <w:rsid w:val="005C0D29"/>
    <w:rsid w:val="005C1271"/>
    <w:rsid w:val="005C1349"/>
    <w:rsid w:val="005C38D0"/>
    <w:rsid w:val="005D1879"/>
    <w:rsid w:val="005D2431"/>
    <w:rsid w:val="005D52CB"/>
    <w:rsid w:val="005F4219"/>
    <w:rsid w:val="005F7C46"/>
    <w:rsid w:val="00603B51"/>
    <w:rsid w:val="006118EB"/>
    <w:rsid w:val="0062299C"/>
    <w:rsid w:val="00630E78"/>
    <w:rsid w:val="00633088"/>
    <w:rsid w:val="00635DF9"/>
    <w:rsid w:val="00637AA8"/>
    <w:rsid w:val="006602FC"/>
    <w:rsid w:val="006628DE"/>
    <w:rsid w:val="00665105"/>
    <w:rsid w:val="00671260"/>
    <w:rsid w:val="006724AB"/>
    <w:rsid w:val="00674724"/>
    <w:rsid w:val="006750DE"/>
    <w:rsid w:val="00676075"/>
    <w:rsid w:val="0068003E"/>
    <w:rsid w:val="00685034"/>
    <w:rsid w:val="00690D80"/>
    <w:rsid w:val="00694B36"/>
    <w:rsid w:val="006A5A3F"/>
    <w:rsid w:val="006C004A"/>
    <w:rsid w:val="006C36BE"/>
    <w:rsid w:val="006D6AF2"/>
    <w:rsid w:val="006E6C70"/>
    <w:rsid w:val="007025B3"/>
    <w:rsid w:val="00703AEF"/>
    <w:rsid w:val="00703C95"/>
    <w:rsid w:val="0070709D"/>
    <w:rsid w:val="00712BCC"/>
    <w:rsid w:val="00720F7F"/>
    <w:rsid w:val="007231A7"/>
    <w:rsid w:val="007270BF"/>
    <w:rsid w:val="0073155E"/>
    <w:rsid w:val="007328CB"/>
    <w:rsid w:val="00735342"/>
    <w:rsid w:val="00754793"/>
    <w:rsid w:val="007555AA"/>
    <w:rsid w:val="007627DA"/>
    <w:rsid w:val="007639D3"/>
    <w:rsid w:val="00765FDE"/>
    <w:rsid w:val="00767121"/>
    <w:rsid w:val="007678C6"/>
    <w:rsid w:val="00767F4F"/>
    <w:rsid w:val="0077209B"/>
    <w:rsid w:val="00772DD4"/>
    <w:rsid w:val="00777C5A"/>
    <w:rsid w:val="00780A58"/>
    <w:rsid w:val="007A1917"/>
    <w:rsid w:val="007A32F8"/>
    <w:rsid w:val="007A4349"/>
    <w:rsid w:val="007D06C5"/>
    <w:rsid w:val="007D6F7A"/>
    <w:rsid w:val="007D78F9"/>
    <w:rsid w:val="007E4745"/>
    <w:rsid w:val="007F1F25"/>
    <w:rsid w:val="00802F82"/>
    <w:rsid w:val="00810D00"/>
    <w:rsid w:val="00815515"/>
    <w:rsid w:val="0081637B"/>
    <w:rsid w:val="00820B65"/>
    <w:rsid w:val="00823E84"/>
    <w:rsid w:val="00824D74"/>
    <w:rsid w:val="00831D25"/>
    <w:rsid w:val="008353BE"/>
    <w:rsid w:val="00836543"/>
    <w:rsid w:val="0084008F"/>
    <w:rsid w:val="008510AF"/>
    <w:rsid w:val="00851C6D"/>
    <w:rsid w:val="008A6F9E"/>
    <w:rsid w:val="008A7987"/>
    <w:rsid w:val="008B597B"/>
    <w:rsid w:val="008C1F3E"/>
    <w:rsid w:val="008C5260"/>
    <w:rsid w:val="008C59D3"/>
    <w:rsid w:val="008D2182"/>
    <w:rsid w:val="008D22D8"/>
    <w:rsid w:val="008D377A"/>
    <w:rsid w:val="008E4B4F"/>
    <w:rsid w:val="008E7194"/>
    <w:rsid w:val="00904D2C"/>
    <w:rsid w:val="0090735C"/>
    <w:rsid w:val="00915C9E"/>
    <w:rsid w:val="009230FA"/>
    <w:rsid w:val="00923A8F"/>
    <w:rsid w:val="00924690"/>
    <w:rsid w:val="00925C14"/>
    <w:rsid w:val="00935642"/>
    <w:rsid w:val="00937CE7"/>
    <w:rsid w:val="00940CE4"/>
    <w:rsid w:val="009435C8"/>
    <w:rsid w:val="009438D2"/>
    <w:rsid w:val="009476AC"/>
    <w:rsid w:val="009507E4"/>
    <w:rsid w:val="0096386B"/>
    <w:rsid w:val="0096582B"/>
    <w:rsid w:val="0096587F"/>
    <w:rsid w:val="00971EA5"/>
    <w:rsid w:val="00973E4A"/>
    <w:rsid w:val="00990E0F"/>
    <w:rsid w:val="00991E4A"/>
    <w:rsid w:val="009925F0"/>
    <w:rsid w:val="0099329F"/>
    <w:rsid w:val="00994A70"/>
    <w:rsid w:val="009A6404"/>
    <w:rsid w:val="009B0BE4"/>
    <w:rsid w:val="009B0E28"/>
    <w:rsid w:val="009B2C58"/>
    <w:rsid w:val="009B5231"/>
    <w:rsid w:val="009B60DE"/>
    <w:rsid w:val="009D0822"/>
    <w:rsid w:val="009D2883"/>
    <w:rsid w:val="009D3F92"/>
    <w:rsid w:val="009F3CDD"/>
    <w:rsid w:val="00A143FD"/>
    <w:rsid w:val="00A153DF"/>
    <w:rsid w:val="00A2577B"/>
    <w:rsid w:val="00A30E13"/>
    <w:rsid w:val="00A33E99"/>
    <w:rsid w:val="00A47F3F"/>
    <w:rsid w:val="00A50A7D"/>
    <w:rsid w:val="00A51B9B"/>
    <w:rsid w:val="00A56103"/>
    <w:rsid w:val="00A571B9"/>
    <w:rsid w:val="00A57608"/>
    <w:rsid w:val="00A608C1"/>
    <w:rsid w:val="00A7611C"/>
    <w:rsid w:val="00A85D83"/>
    <w:rsid w:val="00A90584"/>
    <w:rsid w:val="00A9291F"/>
    <w:rsid w:val="00AC2E95"/>
    <w:rsid w:val="00AC5C9F"/>
    <w:rsid w:val="00AD2EBC"/>
    <w:rsid w:val="00AD3F73"/>
    <w:rsid w:val="00AD5422"/>
    <w:rsid w:val="00AE41E7"/>
    <w:rsid w:val="00AF485E"/>
    <w:rsid w:val="00AF669A"/>
    <w:rsid w:val="00B06DBC"/>
    <w:rsid w:val="00B079FB"/>
    <w:rsid w:val="00B13AD9"/>
    <w:rsid w:val="00B1691F"/>
    <w:rsid w:val="00B171C4"/>
    <w:rsid w:val="00B226BD"/>
    <w:rsid w:val="00B30C38"/>
    <w:rsid w:val="00B3525C"/>
    <w:rsid w:val="00B415B9"/>
    <w:rsid w:val="00B56057"/>
    <w:rsid w:val="00B60A92"/>
    <w:rsid w:val="00B6614F"/>
    <w:rsid w:val="00B71866"/>
    <w:rsid w:val="00B757CD"/>
    <w:rsid w:val="00B92D9F"/>
    <w:rsid w:val="00B95A49"/>
    <w:rsid w:val="00B97598"/>
    <w:rsid w:val="00BA351C"/>
    <w:rsid w:val="00BB0940"/>
    <w:rsid w:val="00BB1DCC"/>
    <w:rsid w:val="00BC509E"/>
    <w:rsid w:val="00BC5699"/>
    <w:rsid w:val="00BC56C7"/>
    <w:rsid w:val="00BD02C0"/>
    <w:rsid w:val="00BD15EE"/>
    <w:rsid w:val="00BD1EBF"/>
    <w:rsid w:val="00BD65F4"/>
    <w:rsid w:val="00BD7780"/>
    <w:rsid w:val="00BE0182"/>
    <w:rsid w:val="00BE6A75"/>
    <w:rsid w:val="00BF29BE"/>
    <w:rsid w:val="00C0272A"/>
    <w:rsid w:val="00C04010"/>
    <w:rsid w:val="00C07285"/>
    <w:rsid w:val="00C07EAB"/>
    <w:rsid w:val="00C212FE"/>
    <w:rsid w:val="00C223A3"/>
    <w:rsid w:val="00C25B9F"/>
    <w:rsid w:val="00C2690E"/>
    <w:rsid w:val="00C32953"/>
    <w:rsid w:val="00C33B93"/>
    <w:rsid w:val="00C369A7"/>
    <w:rsid w:val="00C474D7"/>
    <w:rsid w:val="00C50CEE"/>
    <w:rsid w:val="00C51BED"/>
    <w:rsid w:val="00C61127"/>
    <w:rsid w:val="00C72F42"/>
    <w:rsid w:val="00C80176"/>
    <w:rsid w:val="00C87388"/>
    <w:rsid w:val="00C87F00"/>
    <w:rsid w:val="00C9401C"/>
    <w:rsid w:val="00C95EDE"/>
    <w:rsid w:val="00C95F68"/>
    <w:rsid w:val="00C964B6"/>
    <w:rsid w:val="00C971DE"/>
    <w:rsid w:val="00CA6100"/>
    <w:rsid w:val="00CB0640"/>
    <w:rsid w:val="00CC33CB"/>
    <w:rsid w:val="00CC3949"/>
    <w:rsid w:val="00CC4326"/>
    <w:rsid w:val="00CC5B18"/>
    <w:rsid w:val="00CD0261"/>
    <w:rsid w:val="00CD3C7B"/>
    <w:rsid w:val="00CD5AD0"/>
    <w:rsid w:val="00CE5F1A"/>
    <w:rsid w:val="00CF300F"/>
    <w:rsid w:val="00CF4029"/>
    <w:rsid w:val="00CF6B82"/>
    <w:rsid w:val="00D115DB"/>
    <w:rsid w:val="00D12369"/>
    <w:rsid w:val="00D13D6D"/>
    <w:rsid w:val="00D2237A"/>
    <w:rsid w:val="00D243D0"/>
    <w:rsid w:val="00D3724E"/>
    <w:rsid w:val="00D42408"/>
    <w:rsid w:val="00D4601B"/>
    <w:rsid w:val="00D53E69"/>
    <w:rsid w:val="00D6029C"/>
    <w:rsid w:val="00D61F90"/>
    <w:rsid w:val="00D70498"/>
    <w:rsid w:val="00D72E44"/>
    <w:rsid w:val="00D746F3"/>
    <w:rsid w:val="00D7784B"/>
    <w:rsid w:val="00D80A07"/>
    <w:rsid w:val="00D812C7"/>
    <w:rsid w:val="00D81C46"/>
    <w:rsid w:val="00D87293"/>
    <w:rsid w:val="00D916D2"/>
    <w:rsid w:val="00D94CF1"/>
    <w:rsid w:val="00DA1211"/>
    <w:rsid w:val="00DA3F29"/>
    <w:rsid w:val="00DB211B"/>
    <w:rsid w:val="00DB35CA"/>
    <w:rsid w:val="00DB4150"/>
    <w:rsid w:val="00DB4789"/>
    <w:rsid w:val="00DB5A8E"/>
    <w:rsid w:val="00DC5A01"/>
    <w:rsid w:val="00DC70E8"/>
    <w:rsid w:val="00DD32F2"/>
    <w:rsid w:val="00DD571C"/>
    <w:rsid w:val="00DD781E"/>
    <w:rsid w:val="00DE03EE"/>
    <w:rsid w:val="00DF1E69"/>
    <w:rsid w:val="00DF3447"/>
    <w:rsid w:val="00E03713"/>
    <w:rsid w:val="00E0551D"/>
    <w:rsid w:val="00E13AD8"/>
    <w:rsid w:val="00E22A51"/>
    <w:rsid w:val="00E322E6"/>
    <w:rsid w:val="00E5073A"/>
    <w:rsid w:val="00E55E89"/>
    <w:rsid w:val="00E570DD"/>
    <w:rsid w:val="00E84FBA"/>
    <w:rsid w:val="00E86AC4"/>
    <w:rsid w:val="00E86CDB"/>
    <w:rsid w:val="00E92251"/>
    <w:rsid w:val="00E97269"/>
    <w:rsid w:val="00EA406D"/>
    <w:rsid w:val="00EA7353"/>
    <w:rsid w:val="00EB15CF"/>
    <w:rsid w:val="00EB2BF5"/>
    <w:rsid w:val="00EB65B8"/>
    <w:rsid w:val="00EC106F"/>
    <w:rsid w:val="00ED40BC"/>
    <w:rsid w:val="00ED4868"/>
    <w:rsid w:val="00EE2971"/>
    <w:rsid w:val="00EE2A0E"/>
    <w:rsid w:val="00EE6F16"/>
    <w:rsid w:val="00EE7CE6"/>
    <w:rsid w:val="00EF1CB6"/>
    <w:rsid w:val="00EF4393"/>
    <w:rsid w:val="00EF58B6"/>
    <w:rsid w:val="00F07988"/>
    <w:rsid w:val="00F100E5"/>
    <w:rsid w:val="00F11B0F"/>
    <w:rsid w:val="00F14524"/>
    <w:rsid w:val="00F23F86"/>
    <w:rsid w:val="00F270BB"/>
    <w:rsid w:val="00F32113"/>
    <w:rsid w:val="00F35B6D"/>
    <w:rsid w:val="00F47DEA"/>
    <w:rsid w:val="00F522A1"/>
    <w:rsid w:val="00F6122B"/>
    <w:rsid w:val="00F63C24"/>
    <w:rsid w:val="00F80BA1"/>
    <w:rsid w:val="00F81EA8"/>
    <w:rsid w:val="00F83FE4"/>
    <w:rsid w:val="00F87012"/>
    <w:rsid w:val="00F91E06"/>
    <w:rsid w:val="00F9282B"/>
    <w:rsid w:val="00F96CB4"/>
    <w:rsid w:val="00FA5437"/>
    <w:rsid w:val="00FB43C2"/>
    <w:rsid w:val="00FB59DE"/>
    <w:rsid w:val="00FB5F71"/>
    <w:rsid w:val="00FB6A80"/>
    <w:rsid w:val="00FD7EB9"/>
    <w:rsid w:val="00FE3675"/>
    <w:rsid w:val="00FE3F93"/>
    <w:rsid w:val="00FE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."/>
  <w:listSeparator w:val=","/>
  <w14:docId w14:val="78404BF9"/>
  <w15:docId w15:val="{EACD47BC-3E13-418A-9E1D-7239EB6B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="Calibri" w:hAnsi="Segoe UI" w:cs="Segoe U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VSLC Normal"/>
    <w:qFormat/>
    <w:rsid w:val="00E0551D"/>
    <w:pPr>
      <w:spacing w:after="200" w:line="276" w:lineRule="auto"/>
      <w:jc w:val="both"/>
    </w:pPr>
  </w:style>
  <w:style w:type="paragraph" w:styleId="Heading1">
    <w:name w:val="heading 1"/>
    <w:aliases w:val="VSLC Heading 1"/>
    <w:basedOn w:val="Normal"/>
    <w:link w:val="Heading1Char"/>
    <w:autoRedefine/>
    <w:qFormat/>
    <w:rsid w:val="009438D2"/>
    <w:pPr>
      <w:keepNext/>
      <w:keepLines/>
      <w:numPr>
        <w:numId w:val="1"/>
      </w:numPr>
      <w:pBdr>
        <w:bottom w:val="single" w:sz="18" w:space="1" w:color="990000"/>
      </w:pBdr>
      <w:spacing w:after="240" w:line="240" w:lineRule="auto"/>
      <w:outlineLvl w:val="0"/>
    </w:pPr>
    <w:rPr>
      <w:rFonts w:eastAsia="Times New Roman"/>
      <w:b/>
      <w:bCs/>
      <w:color w:val="C00000"/>
      <w:sz w:val="32"/>
      <w:szCs w:val="28"/>
    </w:rPr>
  </w:style>
  <w:style w:type="paragraph" w:styleId="Heading2">
    <w:name w:val="heading 2"/>
    <w:aliases w:val="VSLC heading 2"/>
    <w:basedOn w:val="Normal"/>
    <w:link w:val="Heading2Char"/>
    <w:autoRedefine/>
    <w:qFormat/>
    <w:rsid w:val="009438D2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Times New Roman"/>
      <w:b/>
      <w:bCs/>
      <w:color w:val="C00000"/>
      <w:sz w:val="30"/>
      <w:szCs w:val="26"/>
    </w:rPr>
  </w:style>
  <w:style w:type="paragraph" w:styleId="Heading3">
    <w:name w:val="heading 3"/>
    <w:aliases w:val="VSLC Heading 3"/>
    <w:basedOn w:val="Normal"/>
    <w:link w:val="Heading3Char"/>
    <w:autoRedefine/>
    <w:qFormat/>
    <w:rsid w:val="00991E4A"/>
    <w:pPr>
      <w:keepNext/>
      <w:keepLines/>
      <w:numPr>
        <w:ilvl w:val="2"/>
        <w:numId w:val="1"/>
      </w:numPr>
      <w:spacing w:before="240" w:after="240"/>
      <w:outlineLvl w:val="2"/>
    </w:pPr>
    <w:rPr>
      <w:rFonts w:eastAsia="Times New Roman"/>
      <w:b/>
      <w:bCs/>
      <w:color w:val="C00000"/>
      <w:sz w:val="28"/>
    </w:rPr>
  </w:style>
  <w:style w:type="paragraph" w:styleId="Heading4">
    <w:name w:val="heading 4"/>
    <w:aliases w:val="VSLC Heading 4"/>
    <w:basedOn w:val="Normal"/>
    <w:link w:val="Heading4Char"/>
    <w:autoRedefine/>
    <w:uiPriority w:val="9"/>
    <w:qFormat/>
    <w:rsid w:val="00EF1CB6"/>
    <w:pPr>
      <w:keepNext/>
      <w:keepLines/>
      <w:spacing w:before="240" w:after="240"/>
      <w:outlineLvl w:val="3"/>
    </w:pPr>
    <w:rPr>
      <w:rFonts w:eastAsia="Times New Roman"/>
      <w:b/>
      <w:bCs/>
      <w:i/>
      <w:iCs/>
      <w:color w:val="C00000"/>
      <w:sz w:val="24"/>
    </w:rPr>
  </w:style>
  <w:style w:type="paragraph" w:styleId="Heading5">
    <w:name w:val="heading 5"/>
    <w:aliases w:val="VSLC Heading 5"/>
    <w:basedOn w:val="Normal"/>
    <w:link w:val="Heading5Char"/>
    <w:autoRedefine/>
    <w:qFormat/>
    <w:rsid w:val="00D94CF1"/>
    <w:pPr>
      <w:keepNext/>
      <w:keepLines/>
      <w:spacing w:before="200"/>
      <w:outlineLvl w:val="4"/>
    </w:pPr>
    <w:rPr>
      <w:rFonts w:eastAsia="Times New Roman"/>
      <w:b/>
      <w:i/>
      <w:color w:val="C00000"/>
    </w:rPr>
  </w:style>
  <w:style w:type="paragraph" w:styleId="Heading6">
    <w:name w:val="heading 6"/>
    <w:basedOn w:val="Normal"/>
    <w:next w:val="Normal"/>
    <w:link w:val="Heading6Char"/>
    <w:qFormat/>
    <w:rsid w:val="004D456A"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D53E6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D53E6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Times New Roman"/>
      <w:color w:val="404040"/>
    </w:rPr>
  </w:style>
  <w:style w:type="paragraph" w:styleId="Heading9">
    <w:name w:val="heading 9"/>
    <w:basedOn w:val="Normal"/>
    <w:next w:val="Normal"/>
    <w:link w:val="Heading9Char"/>
    <w:qFormat/>
    <w:rsid w:val="00D53E6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VSLC Heading 1 Char"/>
    <w:link w:val="Heading1"/>
    <w:uiPriority w:val="9"/>
    <w:rsid w:val="009438D2"/>
    <w:rPr>
      <w:rFonts w:eastAsia="Times New Roman"/>
      <w:b/>
      <w:bCs/>
      <w:color w:val="C00000"/>
      <w:sz w:val="32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53E69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VSLC heading 2 Char"/>
    <w:link w:val="Heading2"/>
    <w:rsid w:val="009438D2"/>
    <w:rPr>
      <w:rFonts w:eastAsia="Times New Roman"/>
      <w:b/>
      <w:bCs/>
      <w:color w:val="C00000"/>
      <w:sz w:val="30"/>
      <w:szCs w:val="26"/>
    </w:rPr>
  </w:style>
  <w:style w:type="character" w:customStyle="1" w:styleId="Heading3Char">
    <w:name w:val="Heading 3 Char"/>
    <w:aliases w:val="VSLC Heading 3 Char"/>
    <w:link w:val="Heading3"/>
    <w:uiPriority w:val="9"/>
    <w:rsid w:val="00991E4A"/>
    <w:rPr>
      <w:rFonts w:eastAsia="Times New Roman"/>
      <w:b/>
      <w:bCs/>
      <w:color w:val="C00000"/>
      <w:sz w:val="28"/>
    </w:rPr>
  </w:style>
  <w:style w:type="character" w:customStyle="1" w:styleId="Heading4Char">
    <w:name w:val="Heading 4 Char"/>
    <w:aliases w:val="VSLC Heading 4 Char"/>
    <w:link w:val="Heading4"/>
    <w:uiPriority w:val="9"/>
    <w:rsid w:val="00EF1CB6"/>
    <w:rPr>
      <w:rFonts w:eastAsia="Times New Roman"/>
      <w:b/>
      <w:bCs/>
      <w:i/>
      <w:iCs/>
      <w:color w:val="C00000"/>
      <w:sz w:val="24"/>
    </w:rPr>
  </w:style>
  <w:style w:type="character" w:customStyle="1" w:styleId="Heading5Char">
    <w:name w:val="Heading 5 Char"/>
    <w:aliases w:val="VSLC Heading 5 Char"/>
    <w:link w:val="Heading5"/>
    <w:uiPriority w:val="9"/>
    <w:rsid w:val="00D94CF1"/>
    <w:rPr>
      <w:rFonts w:eastAsia="Times New Roman"/>
      <w:b/>
      <w:i/>
      <w:color w:val="C00000"/>
    </w:rPr>
  </w:style>
  <w:style w:type="character" w:customStyle="1" w:styleId="Heading6Char">
    <w:name w:val="Heading 6 Char"/>
    <w:link w:val="Heading6"/>
    <w:uiPriority w:val="9"/>
    <w:rsid w:val="004D456A"/>
    <w:rPr>
      <w:rFonts w:eastAsia="Times New Roman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D53E6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53E6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53E6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uiPriority w:val="99"/>
    <w:unhideWhenUsed/>
    <w:rsid w:val="006118EB"/>
    <w:rPr>
      <w:rFonts w:ascii="Segoe UI" w:hAnsi="Segoe UI"/>
      <w:color w:val="0000FF"/>
      <w:sz w:val="20"/>
      <w:u w:val="single"/>
    </w:rPr>
  </w:style>
  <w:style w:type="paragraph" w:styleId="Header">
    <w:name w:val="header"/>
    <w:aliases w:val="Chapter Name"/>
    <w:basedOn w:val="Normal"/>
    <w:link w:val="HeaderChar"/>
    <w:uiPriority w:val="99"/>
    <w:unhideWhenUsed/>
    <w:rsid w:val="006118EB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aliases w:val="Chapter Name Char"/>
    <w:link w:val="Header"/>
    <w:uiPriority w:val="99"/>
    <w:rsid w:val="006118EB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6118EB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link w:val="Footer"/>
    <w:uiPriority w:val="99"/>
    <w:rsid w:val="006118EB"/>
    <w:rPr>
      <w:sz w:val="16"/>
    </w:rPr>
  </w:style>
  <w:style w:type="table" w:styleId="TableGrid">
    <w:name w:val="Table Grid"/>
    <w:basedOn w:val="TableNormal"/>
    <w:uiPriority w:val="59"/>
    <w:rsid w:val="008B59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8B597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NoSpacing">
    <w:name w:val="No Spacing"/>
    <w:uiPriority w:val="1"/>
    <w:qFormat/>
    <w:rsid w:val="00DC5A01"/>
    <w:rPr>
      <w:szCs w:val="22"/>
    </w:rPr>
  </w:style>
  <w:style w:type="character" w:styleId="BookTitle">
    <w:name w:val="Book Title"/>
    <w:uiPriority w:val="33"/>
    <w:qFormat/>
    <w:rsid w:val="006118EB"/>
    <w:rPr>
      <w:rFonts w:ascii="Segoe UI" w:hAnsi="Segoe UI"/>
      <w:b/>
      <w:bCs/>
      <w:i/>
      <w:iCs/>
      <w:spacing w:val="5"/>
    </w:rPr>
  </w:style>
  <w:style w:type="paragraph" w:customStyle="1" w:styleId="TableText">
    <w:name w:val="Table Text"/>
    <w:basedOn w:val="Normal"/>
    <w:link w:val="TableTextChar"/>
    <w:rsid w:val="00D81C46"/>
    <w:pPr>
      <w:spacing w:after="0" w:line="240" w:lineRule="auto"/>
    </w:pPr>
    <w:rPr>
      <w:rFonts w:eastAsia="Times New Roman"/>
      <w:lang w:val="en-NZ"/>
    </w:rPr>
  </w:style>
  <w:style w:type="character" w:customStyle="1" w:styleId="TableTextChar">
    <w:name w:val="Table Text Char"/>
    <w:link w:val="TableText"/>
    <w:locked/>
    <w:rsid w:val="00D81C46"/>
    <w:rPr>
      <w:rFonts w:ascii="Segoe UI" w:eastAsia="Times New Roman" w:hAnsi="Segoe UI"/>
      <w:lang w:val="en-NZ"/>
    </w:rPr>
  </w:style>
  <w:style w:type="paragraph" w:customStyle="1" w:styleId="TableHeader">
    <w:name w:val="Table Header"/>
    <w:basedOn w:val="TableText"/>
    <w:rsid w:val="004D456A"/>
    <w:pPr>
      <w:spacing w:before="60" w:after="60"/>
    </w:pPr>
    <w:rPr>
      <w:b/>
      <w:bCs/>
      <w:color w:val="FFFFFF"/>
    </w:rPr>
  </w:style>
  <w:style w:type="paragraph" w:customStyle="1" w:styleId="Headingb">
    <w:name w:val="Heading b"/>
    <w:basedOn w:val="Heading2"/>
    <w:next w:val="Normal"/>
    <w:rsid w:val="004D456A"/>
    <w:pPr>
      <w:numPr>
        <w:ilvl w:val="0"/>
        <w:numId w:val="0"/>
      </w:numPr>
      <w:spacing w:before="120" w:after="120" w:line="240" w:lineRule="auto"/>
    </w:pPr>
    <w:rPr>
      <w:bCs w:val="0"/>
      <w:i/>
      <w:color w:val="666699"/>
      <w:sz w:val="32"/>
      <w:szCs w:val="20"/>
      <w:lang w:val="en-NZ"/>
    </w:rPr>
  </w:style>
  <w:style w:type="character" w:styleId="IntenseReference">
    <w:name w:val="Intense Reference"/>
    <w:uiPriority w:val="32"/>
    <w:qFormat/>
    <w:rsid w:val="006118EB"/>
    <w:rPr>
      <w:rFonts w:ascii="Segoe UI" w:hAnsi="Segoe UI"/>
      <w:b/>
      <w:bCs/>
      <w:smallCaps/>
      <w:color w:val="5B9BD5"/>
      <w:spacing w:val="5"/>
    </w:rPr>
  </w:style>
  <w:style w:type="paragraph" w:customStyle="1" w:styleId="VSLCHeading1a">
    <w:name w:val="VSLC Heading 1a"/>
    <w:basedOn w:val="Normal"/>
    <w:next w:val="Heading1"/>
    <w:autoRedefine/>
    <w:rsid w:val="00DD571C"/>
    <w:rPr>
      <w:bCs/>
      <w:color w:val="C00000"/>
      <w:sz w:val="3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12FD5"/>
    <w:rPr>
      <w:b/>
      <w:bCs/>
    </w:rPr>
  </w:style>
  <w:style w:type="character" w:styleId="SubtleReference">
    <w:name w:val="Subtle Reference"/>
    <w:uiPriority w:val="31"/>
    <w:qFormat/>
    <w:rsid w:val="006118EB"/>
    <w:rPr>
      <w:rFonts w:ascii="Segoe UI" w:hAnsi="Segoe UI"/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13B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B09C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C3D0F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C3D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D0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C3D0F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5C1271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07372F"/>
    <w:pPr>
      <w:ind w:left="720"/>
      <w:contextualSpacing/>
    </w:pPr>
  </w:style>
  <w:style w:type="paragraph" w:customStyle="1" w:styleId="GuidanceText">
    <w:name w:val="Guidance Text"/>
    <w:basedOn w:val="Normal"/>
    <w:next w:val="Normal"/>
    <w:autoRedefine/>
    <w:rsid w:val="00FB6A80"/>
    <w:pPr>
      <w:spacing w:after="120" w:line="240" w:lineRule="auto"/>
      <w:ind w:left="900"/>
    </w:pPr>
    <w:rPr>
      <w:rFonts w:ascii="Trebuchet MS" w:eastAsia="Times New Roman" w:hAnsi="Trebuchet MS" w:cs="Times New Roman"/>
      <w:i/>
      <w:color w:val="0000FF"/>
      <w:szCs w:val="24"/>
      <w:lang w:val="en-AU" w:eastAsia="en-AU"/>
    </w:rPr>
  </w:style>
  <w:style w:type="paragraph" w:customStyle="1" w:styleId="FirstLevelBullet">
    <w:name w:val="First Level Bullet"/>
    <w:basedOn w:val="Normal"/>
    <w:rsid w:val="00A9291F"/>
    <w:pPr>
      <w:numPr>
        <w:numId w:val="6"/>
      </w:numPr>
      <w:spacing w:before="120" w:after="120" w:line="240" w:lineRule="auto"/>
    </w:pPr>
    <w:rPr>
      <w:rFonts w:ascii="Trebuchet MS" w:eastAsia="Times New Roman" w:hAnsi="Trebuchet MS" w:cs="Times New Roman"/>
      <w:szCs w:val="24"/>
      <w:lang w:val="en-AU" w:eastAsia="en-AU"/>
    </w:rPr>
  </w:style>
  <w:style w:type="paragraph" w:customStyle="1" w:styleId="SecondLevelBullet">
    <w:name w:val="Second Level Bullet"/>
    <w:basedOn w:val="Normal"/>
    <w:link w:val="SecondLevelBulletChar"/>
    <w:rsid w:val="00A9291F"/>
    <w:pPr>
      <w:numPr>
        <w:ilvl w:val="2"/>
        <w:numId w:val="6"/>
      </w:numPr>
      <w:tabs>
        <w:tab w:val="clear" w:pos="2925"/>
        <w:tab w:val="num" w:pos="1980"/>
      </w:tabs>
      <w:spacing w:before="120" w:after="120" w:line="240" w:lineRule="auto"/>
      <w:ind w:left="1979" w:hanging="357"/>
    </w:pPr>
    <w:rPr>
      <w:rFonts w:ascii="Trebuchet MS" w:eastAsia="Times New Roman" w:hAnsi="Trebuchet MS" w:cs="Times New Roman"/>
      <w:szCs w:val="24"/>
      <w:lang w:val="en-AU" w:eastAsia="en-AU"/>
    </w:rPr>
  </w:style>
  <w:style w:type="character" w:customStyle="1" w:styleId="SecondLevelBulletChar">
    <w:name w:val="Second Level Bullet Char"/>
    <w:basedOn w:val="DefaultParagraphFont"/>
    <w:link w:val="SecondLevelBullet"/>
    <w:rsid w:val="00EF1CB6"/>
    <w:rPr>
      <w:rFonts w:ascii="Trebuchet MS" w:eastAsia="Times New Roman" w:hAnsi="Trebuchet MS" w:cs="Times New Roman"/>
      <w:szCs w:val="24"/>
      <w:lang w:val="en-AU" w:eastAsia="en-AU"/>
    </w:rPr>
  </w:style>
  <w:style w:type="paragraph" w:customStyle="1" w:styleId="Bullet1">
    <w:name w:val="Bullet 1"/>
    <w:aliases w:val="VSLC bullet First level"/>
    <w:basedOn w:val="ListParagraph"/>
    <w:link w:val="Bullet1Char"/>
    <w:qFormat/>
    <w:rsid w:val="00E0551D"/>
    <w:pPr>
      <w:numPr>
        <w:numId w:val="7"/>
      </w:numPr>
    </w:pPr>
  </w:style>
  <w:style w:type="paragraph" w:customStyle="1" w:styleId="Bullet2">
    <w:name w:val="Bullet 2"/>
    <w:aliases w:val="VSLC bullet Second level"/>
    <w:basedOn w:val="ListParagraph"/>
    <w:link w:val="Bullet2Char"/>
    <w:qFormat/>
    <w:rsid w:val="00E0551D"/>
    <w:pPr>
      <w:numPr>
        <w:ilvl w:val="1"/>
        <w:numId w:val="7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0551D"/>
  </w:style>
  <w:style w:type="character" w:customStyle="1" w:styleId="Bullet1Char">
    <w:name w:val="Bullet 1 Char"/>
    <w:aliases w:val="VSLC bullet First level Char"/>
    <w:basedOn w:val="ListParagraphChar"/>
    <w:link w:val="Bullet1"/>
    <w:rsid w:val="00E0551D"/>
  </w:style>
  <w:style w:type="character" w:customStyle="1" w:styleId="Bullet2Char">
    <w:name w:val="Bullet 2 Char"/>
    <w:aliases w:val="VSLC bullet Second level Char"/>
    <w:basedOn w:val="ListParagraphChar"/>
    <w:link w:val="Bullet2"/>
    <w:rsid w:val="00E0551D"/>
  </w:style>
  <w:style w:type="character" w:customStyle="1" w:styleId="apple-converted-space">
    <w:name w:val="apple-converted-space"/>
    <w:basedOn w:val="DefaultParagraphFont"/>
    <w:rsid w:val="00685034"/>
  </w:style>
  <w:style w:type="paragraph" w:styleId="ListBullet2">
    <w:name w:val="List Bullet 2"/>
    <w:basedOn w:val="Normal"/>
    <w:autoRedefine/>
    <w:rsid w:val="00991E4A"/>
    <w:pPr>
      <w:keepLines/>
      <w:numPr>
        <w:ilvl w:val="1"/>
        <w:numId w:val="12"/>
      </w:numPr>
      <w:tabs>
        <w:tab w:val="left" w:pos="580"/>
        <w:tab w:val="left" w:pos="1440"/>
        <w:tab w:val="center" w:pos="6977"/>
      </w:tabs>
      <w:spacing w:before="120" w:after="0" w:line="240" w:lineRule="auto"/>
      <w:ind w:left="432"/>
      <w:jc w:val="left"/>
    </w:pPr>
    <w:rPr>
      <w:rFonts w:ascii="Tahoma" w:eastAsia="MS Mincho" w:hAnsi="Tahoma" w:cs="Tahoma"/>
      <w:bCs/>
      <w:spacing w:val="4"/>
      <w:lang w:val="en-GB"/>
    </w:rPr>
  </w:style>
  <w:style w:type="paragraph" w:styleId="BodyText">
    <w:name w:val="Body Text"/>
    <w:basedOn w:val="Normal"/>
    <w:link w:val="BodyTextChar"/>
    <w:rsid w:val="00991E4A"/>
    <w:pPr>
      <w:widowControl w:val="0"/>
      <w:autoSpaceDE w:val="0"/>
      <w:autoSpaceDN w:val="0"/>
      <w:spacing w:after="0" w:line="240" w:lineRule="auto"/>
      <w:ind w:firstLineChars="100" w:firstLine="100"/>
      <w:jc w:val="left"/>
    </w:pPr>
    <w:rPr>
      <w:rFonts w:ascii="Century" w:eastAsia="MS Mincho" w:hAnsi="Times New Roman" w:cs="Times New Roman"/>
      <w:color w:val="000000"/>
      <w:kern w:val="2"/>
      <w:sz w:val="21"/>
      <w:lang w:eastAsia="ja-JP"/>
    </w:rPr>
  </w:style>
  <w:style w:type="character" w:customStyle="1" w:styleId="BodyTextChar">
    <w:name w:val="Body Text Char"/>
    <w:basedOn w:val="DefaultParagraphFont"/>
    <w:link w:val="BodyText"/>
    <w:rsid w:val="00991E4A"/>
    <w:rPr>
      <w:rFonts w:ascii="Century" w:eastAsia="MS Mincho" w:hAnsi="Times New Roman" w:cs="Times New Roman"/>
      <w:color w:val="000000"/>
      <w:kern w:val="2"/>
      <w:sz w:val="21"/>
      <w:lang w:eastAsia="ja-JP"/>
    </w:rPr>
  </w:style>
  <w:style w:type="paragraph" w:customStyle="1" w:styleId="screentable">
    <w:name w:val="screen table"/>
    <w:autoRedefine/>
    <w:rsid w:val="00991E4A"/>
    <w:pPr>
      <w:widowControl w:val="0"/>
    </w:pPr>
    <w:rPr>
      <w:rFonts w:ascii="Tahoma" w:eastAsia="MS Mincho" w:hAnsi="Tahoma" w:cs="Times New Roman"/>
    </w:rPr>
  </w:style>
  <w:style w:type="character" w:styleId="Strong">
    <w:name w:val="Strong"/>
    <w:basedOn w:val="DefaultParagraphFont"/>
    <w:uiPriority w:val="22"/>
    <w:qFormat/>
    <w:rsid w:val="001766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2A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s-page-intentionally-left-blank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WORK\Template\VIE\VSLC%20-%20API%20Specs%20Template%20-%20VIE%20-%20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5689-C63E-44A6-868C-378919582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VSLC - API Specs Template - VIE - 0.1.dotx</Template>
  <TotalTime>960</TotalTime>
  <Pages>11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Duy Anh</dc:creator>
  <cp:keywords>VSLC Template</cp:keywords>
  <cp:lastModifiedBy>Parade 1775</cp:lastModifiedBy>
  <cp:revision>10</cp:revision>
  <cp:lastPrinted>2010-10-04T03:01:00Z</cp:lastPrinted>
  <dcterms:created xsi:type="dcterms:W3CDTF">2018-04-03T12:03:00Z</dcterms:created>
  <dcterms:modified xsi:type="dcterms:W3CDTF">2018-07-08T16:27:00Z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name">
    <vt:lpwstr>[Product name]</vt:lpwstr>
  </property>
  <property fmtid="{D5CDD505-2E9C-101B-9397-08002B2CF9AE}" pid="3" name="Project name">
    <vt:lpwstr>[Project name]</vt:lpwstr>
  </property>
  <property fmtid="{D5CDD505-2E9C-101B-9397-08002B2CF9AE}" pid="4" name="Document name">
    <vt:lpwstr>[Document name]</vt:lpwstr>
  </property>
  <property fmtid="{D5CDD505-2E9C-101B-9397-08002B2CF9AE}" pid="5" name="Document id">
    <vt:lpwstr>[Document id]</vt:lpwstr>
  </property>
  <property fmtid="{D5CDD505-2E9C-101B-9397-08002B2CF9AE}" pid="6" name="Document version">
    <vt:lpwstr>[Document version]</vt:lpwstr>
  </property>
  <property fmtid="{D5CDD505-2E9C-101B-9397-08002B2CF9AE}" pid="7" name="Document type">
    <vt:lpwstr>[Document type]</vt:lpwstr>
  </property>
</Properties>
</file>